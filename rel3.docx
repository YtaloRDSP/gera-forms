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5FEB889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0C0C76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58897E63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E16C47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105A4C85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7028D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5F7B82BF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BB716E">
        <w:rPr>
          <w:rFonts w:asciiTheme="minorHAnsi" w:hAnsiTheme="minorHAnsi" w:cstheme="minorHAnsi"/>
          <w:sz w:val="20"/>
          <w:szCs w:val="20"/>
        </w:rPr>
        <w:t>{mes}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491FB" w14:textId="77777777" w:rsidR="005E4431" w:rsidRDefault="005E4431" w:rsidP="00D507B3">
      <w:pPr>
        <w:spacing w:after="0" w:line="240" w:lineRule="auto"/>
      </w:pPr>
      <w:r>
        <w:separator/>
      </w:r>
    </w:p>
  </w:endnote>
  <w:endnote w:type="continuationSeparator" w:id="0">
    <w:p w14:paraId="2C7A73AF" w14:textId="77777777" w:rsidR="005E4431" w:rsidRDefault="005E4431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CCF50" w14:textId="77777777" w:rsidR="005E4431" w:rsidRDefault="005E4431" w:rsidP="00D507B3">
      <w:pPr>
        <w:spacing w:after="0" w:line="240" w:lineRule="auto"/>
      </w:pPr>
      <w:r>
        <w:separator/>
      </w:r>
    </w:p>
  </w:footnote>
  <w:footnote w:type="continuationSeparator" w:id="0">
    <w:p w14:paraId="53E5C218" w14:textId="77777777" w:rsidR="005E4431" w:rsidRDefault="005E4431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3650"/>
    <w:rsid w:val="000B3F18"/>
    <w:rsid w:val="000C03F5"/>
    <w:rsid w:val="000C0C76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423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350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E4431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1231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028D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16E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16C47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261</TotalTime>
  <Pages>1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34</cp:revision>
  <dcterms:created xsi:type="dcterms:W3CDTF">2020-06-25T18:20:00Z</dcterms:created>
  <dcterms:modified xsi:type="dcterms:W3CDTF">2021-05-15T17:47:00Z</dcterms:modified>
</cp:coreProperties>
</file>