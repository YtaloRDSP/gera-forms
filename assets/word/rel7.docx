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9F5EDA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710A6B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2D748CD7" w:rsidR="007F1837" w:rsidRPr="007F1837" w:rsidRDefault="007F1837" w:rsidP="005960A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22C9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2F41448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D8AA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D842" w14:textId="77777777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4867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5B0432" w:rsidRPr="00C561CD" w14:paraId="754AD819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AFDB" w14:textId="77777777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59F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713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F09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CF519C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31F7" w14:textId="79B931F6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65F" w14:textId="1317DE1B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7BF4" w14:textId="41E898BA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5B0432" w:rsidRPr="00C561CD" w14:paraId="3FC68BE8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D4D6" w14:textId="03BE9600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4}{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052A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D38F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CA60" w14:textId="63D63F15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604597B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49D" w14:textId="3EC7A798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7300" w14:textId="2A305E72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AA47" w14:textId="6393A3F5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5B0432" w:rsidRPr="00C561CD" w14:paraId="353E50FB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AEE9" w14:textId="5E8ADFB1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5}{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D16C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FF9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1827" w14:textId="269EEF4D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CF127E" w:rsidRPr="006E6411" w14:paraId="78ED91ED" w14:textId="77777777" w:rsidTr="00E24EEA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2158" w14:textId="77777777" w:rsidR="00CF127E" w:rsidRPr="006E6411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{ind6}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1D10" w14:textId="77777777" w:rsidR="00CF127E" w:rsidRPr="006E6411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{ativ6}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BE76" w14:textId="77777777" w:rsidR="00CF127E" w:rsidRPr="006E6411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{totalCH6}</w:t>
            </w:r>
          </w:p>
        </w:tc>
      </w:tr>
      <w:tr w:rsidR="00CF127E" w:rsidRPr="00C561CD" w14:paraId="66958BD3" w14:textId="77777777" w:rsidTr="00E24EEA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21DD" w14:textId="77777777" w:rsidR="00CF127E" w:rsidRPr="000C4697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6}{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035D" w14:textId="77777777" w:rsidR="00CF127E" w:rsidRPr="00C561CD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C5B9" w14:textId="77777777" w:rsidR="00CF127E" w:rsidRPr="00C561CD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3A3A" w14:textId="77777777" w:rsidR="00CF127E" w:rsidRPr="00C561CD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3E4575B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CF12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14FB57CB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CF12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527E87C8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CF12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438E8C01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 w:rsidR="00CF127E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3FCB610E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CF127E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lastRenderedPageBreak/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EF0E" w14:textId="77777777" w:rsidR="0002003F" w:rsidRDefault="0002003F" w:rsidP="00D507B3">
      <w:pPr>
        <w:spacing w:after="0" w:line="240" w:lineRule="auto"/>
      </w:pPr>
      <w:r>
        <w:separator/>
      </w:r>
    </w:p>
  </w:endnote>
  <w:endnote w:type="continuationSeparator" w:id="0">
    <w:p w14:paraId="73649F74" w14:textId="77777777" w:rsidR="0002003F" w:rsidRDefault="0002003F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A0F8E" w14:textId="77777777" w:rsidR="0002003F" w:rsidRDefault="0002003F" w:rsidP="00D507B3">
      <w:pPr>
        <w:spacing w:after="0" w:line="240" w:lineRule="auto"/>
      </w:pPr>
      <w:r>
        <w:separator/>
      </w:r>
    </w:p>
  </w:footnote>
  <w:footnote w:type="continuationSeparator" w:id="0">
    <w:p w14:paraId="22417D47" w14:textId="77777777" w:rsidR="0002003F" w:rsidRDefault="0002003F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003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27C0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960A5"/>
    <w:rsid w:val="005A22B2"/>
    <w:rsid w:val="005A25AD"/>
    <w:rsid w:val="005B0432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A6B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341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2C9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127E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493F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66E54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36</cp:revision>
  <dcterms:created xsi:type="dcterms:W3CDTF">2020-06-25T18:20:00Z</dcterms:created>
  <dcterms:modified xsi:type="dcterms:W3CDTF">2021-09-06T16:13:00Z</dcterms:modified>
</cp:coreProperties>
</file>