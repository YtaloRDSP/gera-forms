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6C071F59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fun</w:t>
            </w:r>
            <w:r w:rsidR="00EC5A0D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FE864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3B0D16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431E6350" w:rsidR="007F1837" w:rsidRPr="007F1837" w:rsidRDefault="007F1837" w:rsidP="002E739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55611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905"/>
        <w:gridCol w:w="5827"/>
        <w:gridCol w:w="1276"/>
      </w:tblGrid>
      <w:tr w:rsidR="002C22BC" w:rsidRPr="00C561CD" w14:paraId="21346C2E" w14:textId="77777777" w:rsidTr="0077427F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0" w:name="_Hlk70616827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422CCF5C" w:rsidR="002A402A" w:rsidRPr="00C561CD" w:rsidRDefault="00613FA0" w:rsidP="002A40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bookmarkEnd w:id="0"/>
      <w:tr w:rsidR="002A402A" w:rsidRPr="006E6411" w14:paraId="74D6E478" w14:textId="77777777" w:rsidTr="00476B8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12E0" w14:textId="13CCF539" w:rsidR="002A402A" w:rsidRPr="006E6411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{ind4}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E5DB" w14:textId="4009488A" w:rsidR="002A402A" w:rsidRPr="006E6411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{ativ4}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CB2A" w14:textId="4B8AE1BB" w:rsidR="002A402A" w:rsidRPr="006E6411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{totalCH4}</w:t>
            </w:r>
          </w:p>
        </w:tc>
      </w:tr>
      <w:tr w:rsidR="002A402A" w:rsidRPr="00C561CD" w14:paraId="155F84C7" w14:textId="77777777" w:rsidTr="00476B8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7C41B" w14:textId="5ED2EE7D" w:rsidR="002A402A" w:rsidRPr="000C4697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{#at4}{Dias}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B2B09" w14:textId="77777777" w:rsidR="002A402A" w:rsidRPr="00C561CD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EA90C" w14:textId="77777777" w:rsidR="002A402A" w:rsidRPr="00C561CD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814B6" w14:textId="408D31E1" w:rsidR="002A402A" w:rsidRPr="00C561CD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317726FF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431FBFAE" w14:textId="34095525" w:rsidR="00BC392B" w:rsidRDefault="00BC392B" w:rsidP="00B9187A">
            <w:pPr>
              <w:pStyle w:val="Rodap"/>
              <w:jc w:val="center"/>
              <w:rPr>
                <w:i/>
              </w:rPr>
            </w:pPr>
          </w:p>
          <w:p w14:paraId="65144B99" w14:textId="56A520A5" w:rsidR="00BC392B" w:rsidRDefault="00BC392B" w:rsidP="00B9187A">
            <w:pPr>
              <w:pStyle w:val="Rodap"/>
              <w:jc w:val="center"/>
              <w:rPr>
                <w:i/>
              </w:rPr>
            </w:pPr>
          </w:p>
          <w:p w14:paraId="17E241A5" w14:textId="77777777" w:rsidR="00BC392B" w:rsidRDefault="00BC392B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4ACE369" w:rsidR="00325F4A" w:rsidRPr="00FF4C54" w:rsidRDefault="00BC392B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1858BD9" w14:textId="376F9DDE" w:rsidR="00325F4A" w:rsidRDefault="00325F4A" w:rsidP="00BC392B">
            <w:pPr>
              <w:pStyle w:val="Rodap"/>
              <w:jc w:val="both"/>
            </w:pPr>
            <w:r>
              <w:lastRenderedPageBreak/>
              <w:t>Declaro que o executor atuou sob minha orientação e, portanto, ratifico a execução das atividades, conforme descrito neste documento.</w:t>
            </w:r>
          </w:p>
          <w:p w14:paraId="5008302E" w14:textId="2BCB0090" w:rsidR="00B673BE" w:rsidRDefault="00B673BE" w:rsidP="00BC392B">
            <w:pPr>
              <w:pStyle w:val="Rodap"/>
              <w:jc w:val="both"/>
            </w:pPr>
          </w:p>
          <w:p w14:paraId="25E16D8E" w14:textId="5434A0E0" w:rsidR="00B673BE" w:rsidRDefault="00B673BE" w:rsidP="00BC392B">
            <w:pPr>
              <w:pStyle w:val="Rodap"/>
              <w:jc w:val="both"/>
            </w:pPr>
          </w:p>
          <w:p w14:paraId="020C8560" w14:textId="356558BE" w:rsidR="00B673BE" w:rsidRDefault="00B673BE" w:rsidP="00BC392B">
            <w:pPr>
              <w:pStyle w:val="Rodap"/>
              <w:jc w:val="both"/>
            </w:pPr>
          </w:p>
          <w:p w14:paraId="0C0A3297" w14:textId="77777777" w:rsidR="00B673BE" w:rsidRPr="00BC392B" w:rsidRDefault="00B673BE" w:rsidP="00BC392B">
            <w:pPr>
              <w:pStyle w:val="Rodap"/>
              <w:jc w:val="both"/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20C008B0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632AD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2632AD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2632AD">
        <w:rPr>
          <w:rFonts w:asciiTheme="minorHAnsi" w:hAnsiTheme="minorHAnsi" w:cstheme="minorHAnsi"/>
          <w:sz w:val="20"/>
          <w:szCs w:val="20"/>
        </w:rPr>
        <w:t>}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8D4F" w14:textId="77777777" w:rsidR="00BA36C2" w:rsidRDefault="00BA36C2" w:rsidP="00D507B3">
      <w:pPr>
        <w:spacing w:after="0" w:line="240" w:lineRule="auto"/>
      </w:pPr>
      <w:r>
        <w:separator/>
      </w:r>
    </w:p>
  </w:endnote>
  <w:endnote w:type="continuationSeparator" w:id="0">
    <w:p w14:paraId="212DCBB8" w14:textId="77777777" w:rsidR="00BA36C2" w:rsidRDefault="00BA36C2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0ECD4" w14:textId="77777777" w:rsidR="00BA36C2" w:rsidRDefault="00BA36C2" w:rsidP="00D507B3">
      <w:pPr>
        <w:spacing w:after="0" w:line="240" w:lineRule="auto"/>
      </w:pPr>
      <w:r>
        <w:separator/>
      </w:r>
    </w:p>
  </w:footnote>
  <w:footnote w:type="continuationSeparator" w:id="0">
    <w:p w14:paraId="00BFD6FE" w14:textId="77777777" w:rsidR="00BA36C2" w:rsidRDefault="00BA36C2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32AD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402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39A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0D16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4207C"/>
    <w:rsid w:val="005472DC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427F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48F"/>
    <w:rsid w:val="00884E82"/>
    <w:rsid w:val="00887C38"/>
    <w:rsid w:val="00892124"/>
    <w:rsid w:val="00892BD2"/>
    <w:rsid w:val="00893D8D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2E88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3E3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6E1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673BE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36C2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392B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091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5611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5A0D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265</TotalTime>
  <Pages>2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39</cp:revision>
  <dcterms:created xsi:type="dcterms:W3CDTF">2020-06-25T18:20:00Z</dcterms:created>
  <dcterms:modified xsi:type="dcterms:W3CDTF">2021-09-06T16:11:00Z</dcterms:modified>
</cp:coreProperties>
</file>