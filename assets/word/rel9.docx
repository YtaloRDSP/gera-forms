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</w:t>
            </w:r>
            <w:proofErr w:type="gramStart"/>
            <w:r w:rsidR="007F1837">
              <w:rPr>
                <w:sz w:val="20"/>
                <w:szCs w:val="20"/>
              </w:rPr>
              <w:t xml:space="preserve">(  </w:t>
            </w:r>
            <w:proofErr w:type="gramEnd"/>
            <w:r w:rsidR="007F1837">
              <w:rPr>
                <w:sz w:val="20"/>
                <w:szCs w:val="20"/>
              </w:rPr>
              <w:t xml:space="preserve">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205A2B4C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{fun</w:t>
            </w:r>
            <w:r w:rsidR="001D508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79F5EDA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710A6B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2D748CD7" w:rsidR="007F1837" w:rsidRPr="007F1837" w:rsidRDefault="007F1837" w:rsidP="005960A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222C9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2F414487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D8AA" w14:textId="77777777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D842" w14:textId="77777777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4867" w14:textId="77777777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5B0432" w:rsidRPr="00C561CD" w14:paraId="754AD819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AFDB" w14:textId="77777777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3}{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D59F8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17136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F098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7CF519C7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31F7" w14:textId="79B931F6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A65F" w14:textId="1317DE1B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7BF4" w14:textId="41E898BA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5B0432" w:rsidRPr="00C561CD" w14:paraId="3FC68BE8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D4D6" w14:textId="03BE9600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4}{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4052A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D38F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CA60" w14:textId="63D63F15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7604597B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249D" w14:textId="3EC7A798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{ind5}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7300" w14:textId="2A305E72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{ativ5}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AA47" w14:textId="6393A3F5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{totalCH5}</w:t>
            </w:r>
          </w:p>
        </w:tc>
      </w:tr>
      <w:tr w:rsidR="005B0432" w:rsidRPr="00C561CD" w14:paraId="353E50FB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AEE9" w14:textId="5E8ADFB1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5}{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D16C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9FF96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1827" w14:textId="269EEF4D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CF127E" w:rsidRPr="006E6411" w14:paraId="78ED91ED" w14:textId="77777777" w:rsidTr="00E24EEA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2158" w14:textId="77777777" w:rsidR="00CF127E" w:rsidRPr="006E6411" w:rsidRDefault="00CF127E" w:rsidP="00E24E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{ind6}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1D10" w14:textId="77777777" w:rsidR="00CF127E" w:rsidRPr="006E6411" w:rsidRDefault="00CF127E" w:rsidP="00E24EE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{ativ6}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BE76" w14:textId="77777777" w:rsidR="00CF127E" w:rsidRPr="006E6411" w:rsidRDefault="00CF127E" w:rsidP="00E24E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{totalCH6}</w:t>
            </w:r>
          </w:p>
        </w:tc>
      </w:tr>
      <w:tr w:rsidR="00CF127E" w:rsidRPr="00C561CD" w14:paraId="66958BD3" w14:textId="77777777" w:rsidTr="00E24EEA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21DD" w14:textId="77777777" w:rsidR="00CF127E" w:rsidRPr="000C4697" w:rsidRDefault="00CF127E" w:rsidP="00E24EE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6}{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035D" w14:textId="77777777" w:rsidR="00CF127E" w:rsidRPr="00C561CD" w:rsidRDefault="00CF127E" w:rsidP="00E24EE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1C5B9" w14:textId="77777777" w:rsidR="00CF127E" w:rsidRPr="00C561CD" w:rsidRDefault="00CF127E" w:rsidP="00E24EE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3A3A" w14:textId="77777777" w:rsidR="00CF127E" w:rsidRPr="00C561CD" w:rsidRDefault="00CF127E" w:rsidP="00E24EE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73604" w:rsidRPr="006E6411" w14:paraId="49630E77" w14:textId="77777777" w:rsidTr="00C07165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2280" w14:textId="77777777" w:rsidR="00773604" w:rsidRPr="006E6411" w:rsidRDefault="00773604" w:rsidP="00C0716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{ind7}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64E3" w14:textId="77777777" w:rsidR="00773604" w:rsidRPr="006E6411" w:rsidRDefault="00773604" w:rsidP="00C0716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{ativ7}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30E1" w14:textId="77777777" w:rsidR="00773604" w:rsidRPr="006E6411" w:rsidRDefault="00773604" w:rsidP="00C0716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{totalCH7}</w:t>
            </w:r>
          </w:p>
        </w:tc>
      </w:tr>
      <w:tr w:rsidR="00773604" w:rsidRPr="00C561CD" w14:paraId="31A7BA15" w14:textId="77777777" w:rsidTr="00C07165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C644" w14:textId="77777777" w:rsidR="00773604" w:rsidRPr="000C4697" w:rsidRDefault="00773604" w:rsidP="00C0716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7}{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1325" w14:textId="77777777" w:rsidR="00773604" w:rsidRPr="00C561CD" w:rsidRDefault="00773604" w:rsidP="00C0716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03069" w14:textId="77777777" w:rsidR="00773604" w:rsidRPr="00C561CD" w:rsidRDefault="00773604" w:rsidP="00C0716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DE7F0" w14:textId="77777777" w:rsidR="00773604" w:rsidRPr="00C561CD" w:rsidRDefault="00773604" w:rsidP="00C0716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20849" w:rsidRPr="006E6411" w14:paraId="1CC7C654" w14:textId="77777777" w:rsidTr="003F61C5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3FAB" w14:textId="77777777" w:rsidR="00620849" w:rsidRPr="006E6411" w:rsidRDefault="00620849" w:rsidP="003F61C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{ind8}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4DAD" w14:textId="77777777" w:rsidR="00620849" w:rsidRPr="006E6411" w:rsidRDefault="00620849" w:rsidP="003F61C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{ativ8}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B56C" w14:textId="77777777" w:rsidR="00620849" w:rsidRPr="006E6411" w:rsidRDefault="00620849" w:rsidP="003F61C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{totalCH8}</w:t>
            </w:r>
          </w:p>
        </w:tc>
      </w:tr>
      <w:tr w:rsidR="00620849" w:rsidRPr="00C561CD" w14:paraId="42A8EB46" w14:textId="77777777" w:rsidTr="003F61C5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530B" w14:textId="77777777" w:rsidR="00620849" w:rsidRPr="000C4697" w:rsidRDefault="00620849" w:rsidP="003F61C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8}{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E8E43" w14:textId="77777777" w:rsidR="00620849" w:rsidRPr="00C561CD" w:rsidRDefault="00620849" w:rsidP="003F61C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45BD5" w14:textId="77777777" w:rsidR="00620849" w:rsidRPr="00C561CD" w:rsidRDefault="00620849" w:rsidP="003F61C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3DCC2" w14:textId="77777777" w:rsidR="00620849" w:rsidRPr="00C561CD" w:rsidRDefault="00620849" w:rsidP="003F61C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491FD7C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 w:rsidR="0062084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52CA582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 w:rsidR="0062084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6FA8DF3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 w:rsidR="0062084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C564780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 w:rsidR="00620849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67B7424A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 w:rsidR="00620849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lastRenderedPageBreak/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49769EA3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0A4F89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6A1F8" w14:textId="77777777" w:rsidR="009C4B59" w:rsidRDefault="009C4B59" w:rsidP="00D507B3">
      <w:pPr>
        <w:spacing w:after="0" w:line="240" w:lineRule="auto"/>
      </w:pPr>
      <w:r>
        <w:separator/>
      </w:r>
    </w:p>
  </w:endnote>
  <w:endnote w:type="continuationSeparator" w:id="0">
    <w:p w14:paraId="2CF7ED9F" w14:textId="77777777" w:rsidR="009C4B59" w:rsidRDefault="009C4B59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E968" w14:textId="77777777" w:rsidR="009C4B59" w:rsidRDefault="009C4B59" w:rsidP="00D507B3">
      <w:pPr>
        <w:spacing w:after="0" w:line="240" w:lineRule="auto"/>
      </w:pPr>
      <w:r>
        <w:separator/>
      </w:r>
    </w:p>
  </w:footnote>
  <w:footnote w:type="continuationSeparator" w:id="0">
    <w:p w14:paraId="0B733937" w14:textId="77777777" w:rsidR="009C4B59" w:rsidRDefault="009C4B59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003F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F89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27C0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508D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166C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960A5"/>
    <w:rsid w:val="005A22B2"/>
    <w:rsid w:val="005A25AD"/>
    <w:rsid w:val="005B0432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20849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A6B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04"/>
    <w:rsid w:val="007736B0"/>
    <w:rsid w:val="00773FE8"/>
    <w:rsid w:val="00775E0C"/>
    <w:rsid w:val="007801FF"/>
    <w:rsid w:val="00787A77"/>
    <w:rsid w:val="00792126"/>
    <w:rsid w:val="00792341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1C64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2C9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7F1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B59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127E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493F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66E54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263</TotalTime>
  <Pages>2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38</cp:revision>
  <dcterms:created xsi:type="dcterms:W3CDTF">2020-06-25T18:20:00Z</dcterms:created>
  <dcterms:modified xsi:type="dcterms:W3CDTF">2021-09-06T16:15:00Z</dcterms:modified>
</cp:coreProperties>
</file>