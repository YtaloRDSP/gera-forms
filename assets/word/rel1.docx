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D8905" w14:textId="77777777" w:rsidR="00B9187A" w:rsidRPr="006F48A7" w:rsidRDefault="00B9187A" w:rsidP="00B9187A">
      <w:pPr>
        <w:spacing w:after="0" w:line="240" w:lineRule="auto"/>
        <w:jc w:val="center"/>
        <w:rPr>
          <w:rFonts w:asciiTheme="minorHAnsi" w:hAnsiTheme="minorHAnsi" w:cstheme="minorHAnsi"/>
          <w:b/>
          <w:sz w:val="10"/>
          <w:szCs w:val="10"/>
        </w:rPr>
      </w:pPr>
    </w:p>
    <w:p w14:paraId="62FE79DA" w14:textId="4A352795" w:rsidR="00D20281" w:rsidRPr="00C561CD" w:rsidRDefault="00D20281" w:rsidP="00B9187A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0"/>
        </w:rPr>
      </w:pPr>
      <w:r w:rsidRPr="00C561CD">
        <w:rPr>
          <w:rFonts w:asciiTheme="minorHAnsi" w:hAnsiTheme="minorHAnsi" w:cstheme="minorHAnsi"/>
          <w:b/>
          <w:sz w:val="28"/>
          <w:szCs w:val="20"/>
        </w:rPr>
        <w:t>RELATÓRIO DE ATIVIDADES</w:t>
      </w:r>
    </w:p>
    <w:p w14:paraId="209F0D18" w14:textId="77777777" w:rsidR="00C561CD" w:rsidRPr="006F48A7" w:rsidRDefault="00C561CD" w:rsidP="00B9187A">
      <w:pPr>
        <w:spacing w:after="0" w:line="240" w:lineRule="auto"/>
        <w:jc w:val="center"/>
        <w:rPr>
          <w:rFonts w:asciiTheme="minorHAnsi" w:hAnsiTheme="minorHAnsi" w:cstheme="minorHAnsi"/>
          <w:sz w:val="12"/>
          <w:szCs w:val="12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192690CD" w14:textId="77777777" w:rsidTr="00934FD4">
        <w:tc>
          <w:tcPr>
            <w:tcW w:w="9214" w:type="dxa"/>
          </w:tcPr>
          <w:p w14:paraId="10C60E7D" w14:textId="77777777" w:rsidR="00421C7E" w:rsidRPr="00421C7E" w:rsidRDefault="00421C7E" w:rsidP="00B9187A">
            <w:pPr>
              <w:pStyle w:val="Ttulo1"/>
              <w:spacing w:before="0" w:line="240" w:lineRule="auto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Identificação do Projeto</w:t>
            </w:r>
          </w:p>
        </w:tc>
      </w:tr>
      <w:tr w:rsidR="00421C7E" w:rsidRPr="00421C7E" w14:paraId="17473EB9" w14:textId="77777777" w:rsidTr="00934FD4">
        <w:tc>
          <w:tcPr>
            <w:tcW w:w="9214" w:type="dxa"/>
          </w:tcPr>
          <w:p w14:paraId="778DD592" w14:textId="5B43667E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Convênio nº 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>001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>2021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="0009086A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  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Conta Bancária: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10.738</w:t>
            </w:r>
            <w:r w:rsidR="006D6BBF">
              <w:rPr>
                <w:rFonts w:asciiTheme="minorHAnsi" w:hAnsiTheme="minorHAnsi" w:cstheme="minorHAnsi"/>
                <w:sz w:val="20"/>
                <w:szCs w:val="20"/>
              </w:rPr>
              <w:t>-7</w:t>
            </w:r>
          </w:p>
        </w:tc>
      </w:tr>
      <w:tr w:rsidR="00421C7E" w:rsidRPr="00421C7E" w14:paraId="1C03E4B2" w14:textId="77777777" w:rsidTr="00934FD4">
        <w:tc>
          <w:tcPr>
            <w:tcW w:w="9214" w:type="dxa"/>
          </w:tcPr>
          <w:p w14:paraId="233DFC47" w14:textId="5A4F387C" w:rsidR="00421C7E" w:rsidRPr="00421C7E" w:rsidRDefault="00421C7E" w:rsidP="00B9187A">
            <w:pPr>
              <w:spacing w:after="0" w:line="240" w:lineRule="auto"/>
              <w:rPr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Projeto: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E3A5F" w:rsidRPr="002D6205">
              <w:rPr>
                <w:rFonts w:asciiTheme="minorHAnsi" w:hAnsiTheme="minorHAnsi" w:cstheme="minorHAnsi"/>
                <w:sz w:val="20"/>
                <w:szCs w:val="20"/>
              </w:rPr>
              <w:t>Plataforma Web para acompanhamento e melhoria</w:t>
            </w:r>
            <w:r w:rsidR="00CE3A5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E3A5F" w:rsidRPr="002D6205">
              <w:rPr>
                <w:rFonts w:asciiTheme="minorHAnsi" w:hAnsiTheme="minorHAnsi" w:cstheme="minorHAnsi"/>
                <w:sz w:val="20"/>
                <w:szCs w:val="20"/>
              </w:rPr>
              <w:t>de processo de produção incluindo SIX SIGMA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                             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</w:t>
            </w:r>
            <w:r w:rsidRPr="00421C7E">
              <w:rPr>
                <w:sz w:val="20"/>
                <w:szCs w:val="20"/>
              </w:rPr>
              <w:t>SICONV:</w:t>
            </w:r>
            <w:r w:rsidR="007F1837">
              <w:rPr>
                <w:sz w:val="20"/>
                <w:szCs w:val="20"/>
              </w:rPr>
              <w:t xml:space="preserve"> (   ) Sim    ( </w:t>
            </w:r>
            <w:r w:rsidR="0093117A">
              <w:rPr>
                <w:sz w:val="20"/>
                <w:szCs w:val="20"/>
              </w:rPr>
              <w:t>X</w:t>
            </w:r>
            <w:r w:rsidR="007F1837">
              <w:rPr>
                <w:sz w:val="20"/>
                <w:szCs w:val="20"/>
              </w:rPr>
              <w:t xml:space="preserve"> ) Não</w:t>
            </w:r>
          </w:p>
        </w:tc>
      </w:tr>
      <w:tr w:rsidR="00421C7E" w:rsidRPr="00421C7E" w14:paraId="4C60CAF9" w14:textId="77777777" w:rsidTr="00934FD4">
        <w:tc>
          <w:tcPr>
            <w:tcW w:w="9214" w:type="dxa"/>
          </w:tcPr>
          <w:p w14:paraId="5C693D48" w14:textId="608F4F4B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Vigência das Atividades do Projeto:</w:t>
            </w:r>
            <w:r w:rsidR="0038632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38632E" w:rsidRPr="000403A5">
              <w:rPr>
                <w:rFonts w:asciiTheme="minorHAnsi" w:hAnsiTheme="minorHAnsi" w:cstheme="minorHAnsi"/>
                <w:sz w:val="20"/>
                <w:szCs w:val="20"/>
              </w:rPr>
              <w:t>23/02/2021 a 23/02/2022</w:t>
            </w:r>
          </w:p>
        </w:tc>
      </w:tr>
      <w:tr w:rsidR="00421C7E" w:rsidRPr="00421C7E" w14:paraId="1101990B" w14:textId="77777777" w:rsidTr="00934FD4">
        <w:tc>
          <w:tcPr>
            <w:tcW w:w="9214" w:type="dxa"/>
          </w:tcPr>
          <w:p w14:paraId="385787CD" w14:textId="6E80A78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Classificação do Projeto: (  ) Ensino    ( </w:t>
            </w:r>
            <w:r w:rsidR="00AB4BCA">
              <w:rPr>
                <w:rFonts w:asciiTheme="minorHAnsi" w:hAnsiTheme="minorHAnsi" w:cstheme="minorHAnsi"/>
                <w:sz w:val="20"/>
                <w:szCs w:val="20"/>
              </w:rPr>
              <w:t>X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 ) Pesquisa  (     ) Extensão  (    )Desenvolvimento institucional </w:t>
            </w:r>
          </w:p>
        </w:tc>
      </w:tr>
    </w:tbl>
    <w:p w14:paraId="0558FF1C" w14:textId="77777777" w:rsidR="00D20281" w:rsidRPr="00B9187A" w:rsidRDefault="00D20281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1B0DF29C" w14:textId="77777777" w:rsidTr="00934FD4">
        <w:tc>
          <w:tcPr>
            <w:tcW w:w="9214" w:type="dxa"/>
          </w:tcPr>
          <w:p w14:paraId="423F8CEB" w14:textId="77777777" w:rsidR="00421C7E" w:rsidRPr="00421C7E" w:rsidRDefault="00421C7E" w:rsidP="00B9187A">
            <w:pPr>
              <w:pStyle w:val="Ttulo1"/>
              <w:spacing w:before="0" w:line="240" w:lineRule="auto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Identificação do Beneficiário</w:t>
            </w:r>
          </w:p>
        </w:tc>
      </w:tr>
      <w:tr w:rsidR="00421C7E" w:rsidRPr="00421C7E" w14:paraId="68FC7266" w14:textId="77777777" w:rsidTr="00934FD4">
        <w:tc>
          <w:tcPr>
            <w:tcW w:w="9214" w:type="dxa"/>
          </w:tcPr>
          <w:p w14:paraId="0120F8FB" w14:textId="30109157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Nome: </w:t>
            </w:r>
            <w:r w:rsidR="006357AF">
              <w:rPr>
                <w:sz w:val="20"/>
                <w:szCs w:val="20"/>
              </w:rPr>
              <w:t>{nome}</w:t>
            </w:r>
          </w:p>
        </w:tc>
      </w:tr>
      <w:tr w:rsidR="00421C7E" w:rsidRPr="006357AF" w14:paraId="00204FD2" w14:textId="77777777" w:rsidTr="00934FD4">
        <w:tc>
          <w:tcPr>
            <w:tcW w:w="9214" w:type="dxa"/>
          </w:tcPr>
          <w:p w14:paraId="37BD9C42" w14:textId="596291AA" w:rsidR="00421C7E" w:rsidRPr="006357AF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>CPF:</w:t>
            </w:r>
            <w:r w:rsidR="00D230ED"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cpf</w:t>
            </w:r>
            <w:proofErr w:type="spellEnd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ab/>
              <w:t xml:space="preserve">                   RG: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rg</w:t>
            </w:r>
            <w:proofErr w:type="spellEnd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   UF:</w:t>
            </w:r>
            <w:r w:rsidR="00D230ED"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uf}</w:t>
            </w:r>
          </w:p>
        </w:tc>
      </w:tr>
      <w:tr w:rsidR="00421C7E" w:rsidRPr="00421C7E" w14:paraId="6BE466E9" w14:textId="77777777" w:rsidTr="00934FD4">
        <w:tc>
          <w:tcPr>
            <w:tcW w:w="9214" w:type="dxa"/>
          </w:tcPr>
          <w:p w14:paraId="72A2D579" w14:textId="7666B19E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E-mail: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email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Telef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one: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{fone}</w:t>
            </w:r>
          </w:p>
        </w:tc>
      </w:tr>
      <w:tr w:rsidR="00421C7E" w:rsidRPr="00421C7E" w14:paraId="0621C389" w14:textId="77777777" w:rsidTr="00934FD4">
        <w:tc>
          <w:tcPr>
            <w:tcW w:w="9214" w:type="dxa"/>
          </w:tcPr>
          <w:p w14:paraId="344CECB6" w14:textId="4677368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Função: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fun</w:t>
            </w:r>
            <w:r w:rsidR="004458DE">
              <w:rPr>
                <w:rFonts w:asciiTheme="minorHAnsi" w:hAnsiTheme="minorHAnsi" w:cstheme="minorHAnsi"/>
                <w:sz w:val="20"/>
                <w:szCs w:val="20"/>
              </w:rPr>
              <w:t>ca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421C7E" w:rsidRPr="00421C7E" w14:paraId="1CEE48E2" w14:textId="77777777" w:rsidTr="00934FD4">
        <w:tc>
          <w:tcPr>
            <w:tcW w:w="9214" w:type="dxa"/>
          </w:tcPr>
          <w:p w14:paraId="585701D6" w14:textId="3EE4028D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Instrumento de Contratação: Termo de Bolsa nº. </w:t>
            </w:r>
            <w:r w:rsidR="00962144">
              <w:rPr>
                <w:rFonts w:asciiTheme="minorHAnsi" w:hAnsiTheme="minorHAnsi" w:cstheme="minorHAnsi"/>
                <w:sz w:val="20"/>
                <w:szCs w:val="20"/>
              </w:rPr>
              <w:t>{contrato}</w:t>
            </w:r>
            <w:r w:rsidR="00CE3A5F" w:rsidRPr="00CE3A5F">
              <w:rPr>
                <w:rFonts w:asciiTheme="minorHAnsi" w:hAnsiTheme="minorHAnsi" w:cstheme="minorHAnsi"/>
                <w:sz w:val="20"/>
                <w:szCs w:val="20"/>
              </w:rPr>
              <w:t xml:space="preserve">/ 2021 (Proc. n. o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proc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="00CE3A5F" w:rsidRPr="00CE3A5F">
              <w:rPr>
                <w:rFonts w:asciiTheme="minorHAnsi" w:hAnsiTheme="minorHAnsi" w:cstheme="minorHAnsi"/>
                <w:sz w:val="20"/>
                <w:szCs w:val="20"/>
              </w:rPr>
              <w:t>/2021)</w:t>
            </w:r>
          </w:p>
        </w:tc>
      </w:tr>
      <w:tr w:rsidR="00421C7E" w:rsidRPr="00421C7E" w14:paraId="41C6326D" w14:textId="77777777" w:rsidTr="00934FD4">
        <w:tc>
          <w:tcPr>
            <w:tcW w:w="9214" w:type="dxa"/>
          </w:tcPr>
          <w:p w14:paraId="7C6ECD48" w14:textId="2D0C5442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Modalidade da Contratação: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{modalidade}</w:t>
            </w:r>
          </w:p>
        </w:tc>
      </w:tr>
      <w:tr w:rsidR="00421C7E" w:rsidRPr="00421C7E" w14:paraId="0DB7C0B1" w14:textId="77777777" w:rsidTr="00934FD4">
        <w:tc>
          <w:tcPr>
            <w:tcW w:w="9214" w:type="dxa"/>
          </w:tcPr>
          <w:p w14:paraId="6B894F65" w14:textId="76BD8A00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Período da Contratação: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per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odo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otal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421C7E" w:rsidRPr="00421C7E" w14:paraId="7B197F9D" w14:textId="77777777" w:rsidTr="00934FD4">
        <w:tc>
          <w:tcPr>
            <w:tcW w:w="9214" w:type="dxa"/>
          </w:tcPr>
          <w:p w14:paraId="5D680876" w14:textId="7D243E46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Carga Horária Total: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carga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otal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horas</w:t>
            </w:r>
          </w:p>
        </w:tc>
      </w:tr>
    </w:tbl>
    <w:p w14:paraId="1C41A7B1" w14:textId="77777777" w:rsidR="00421C7E" w:rsidRPr="00B9187A" w:rsidRDefault="00421C7E" w:rsidP="00B9187A">
      <w:pPr>
        <w:pStyle w:val="Ttulo1"/>
        <w:numPr>
          <w:ilvl w:val="0"/>
          <w:numId w:val="0"/>
        </w:numPr>
        <w:spacing w:before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0F3E0F5C" w14:textId="77777777" w:rsidTr="00934FD4">
        <w:tc>
          <w:tcPr>
            <w:tcW w:w="9214" w:type="dxa"/>
          </w:tcPr>
          <w:p w14:paraId="1DCAFC4E" w14:textId="77777777" w:rsidR="00421C7E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</w:t>
            </w:r>
            <w:r w:rsidRPr="007F1837">
              <w:rPr>
                <w:rFonts w:asciiTheme="minorHAnsi" w:hAnsiTheme="minorHAnsi" w:cstheme="minorHAnsi"/>
                <w:b/>
                <w:sz w:val="20"/>
                <w:szCs w:val="20"/>
              </w:rPr>
              <w:t>3. Plano de Trabalho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</w:t>
            </w:r>
          </w:p>
        </w:tc>
      </w:tr>
      <w:tr w:rsidR="007F1837" w:rsidRPr="00421C7E" w14:paraId="5D7E8B27" w14:textId="77777777" w:rsidTr="00934FD4">
        <w:tc>
          <w:tcPr>
            <w:tcW w:w="9214" w:type="dxa"/>
          </w:tcPr>
          <w:p w14:paraId="5ADFF9C9" w14:textId="5512815D" w:rsidR="007F1837" w:rsidRPr="007F1837" w:rsidRDefault="007F1837" w:rsidP="00342A0F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Meta: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B709B3">
              <w:rPr>
                <w:rFonts w:asciiTheme="minorHAnsi" w:hAnsiTheme="minorHAnsi" w:cstheme="minorHAnsi"/>
                <w:sz w:val="20"/>
                <w:szCs w:val="20"/>
              </w:rPr>
              <w:t>{meta}</w:t>
            </w:r>
          </w:p>
        </w:tc>
      </w:tr>
      <w:tr w:rsidR="00421C7E" w:rsidRPr="00421C7E" w14:paraId="45E3F5DC" w14:textId="77777777" w:rsidTr="00934FD4">
        <w:tc>
          <w:tcPr>
            <w:tcW w:w="9214" w:type="dxa"/>
          </w:tcPr>
          <w:p w14:paraId="5AAD5007" w14:textId="3D07119F" w:rsidR="00421C7E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Parcela: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{parcela}</w:t>
            </w: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6651D1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</w:p>
        </w:tc>
      </w:tr>
      <w:tr w:rsidR="007F1837" w:rsidRPr="00421C7E" w14:paraId="3BE87496" w14:textId="77777777" w:rsidTr="00934FD4">
        <w:tc>
          <w:tcPr>
            <w:tcW w:w="9214" w:type="dxa"/>
          </w:tcPr>
          <w:p w14:paraId="555BC02D" w14:textId="37AF634B" w:rsidR="007F1837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Período do Relatório de Atividades: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per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odo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ensal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7F1837" w:rsidRPr="00421C7E" w14:paraId="666BFF1F" w14:textId="77777777" w:rsidTr="00934FD4">
        <w:tc>
          <w:tcPr>
            <w:tcW w:w="9214" w:type="dxa"/>
          </w:tcPr>
          <w:p w14:paraId="5FCD6A18" w14:textId="25FB09EF" w:rsidR="007F1837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Carga Horária do Relatório de Atividades: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carga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ensal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 horas</w:t>
            </w:r>
          </w:p>
        </w:tc>
      </w:tr>
    </w:tbl>
    <w:p w14:paraId="58273163" w14:textId="4C0B1E4C" w:rsidR="00D20281" w:rsidRDefault="00D20281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61962971" w14:textId="77777777" w:rsidR="00C3316B" w:rsidRPr="00B9187A" w:rsidRDefault="00C3316B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729E76BB" w14:textId="77777777" w:rsidR="00D20281" w:rsidRPr="007F1837" w:rsidRDefault="00D20281" w:rsidP="00B9187A">
      <w:pPr>
        <w:pStyle w:val="Ttulo1"/>
        <w:numPr>
          <w:ilvl w:val="0"/>
          <w:numId w:val="6"/>
        </w:numPr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7F1837">
        <w:rPr>
          <w:rFonts w:asciiTheme="minorHAnsi" w:hAnsiTheme="minorHAnsi" w:cstheme="minorHAnsi"/>
          <w:color w:val="auto"/>
          <w:sz w:val="20"/>
          <w:szCs w:val="20"/>
        </w:rPr>
        <w:t xml:space="preserve">Atividades Desenvolvidas </w:t>
      </w:r>
    </w:p>
    <w:tbl>
      <w:tblPr>
        <w:tblStyle w:val="Tabelacomgrade"/>
        <w:tblW w:w="9209" w:type="dxa"/>
        <w:jc w:val="center"/>
        <w:tblLook w:val="04A0" w:firstRow="1" w:lastRow="0" w:firstColumn="1" w:lastColumn="0" w:noHBand="0" w:noVBand="1"/>
      </w:tblPr>
      <w:tblGrid>
        <w:gridCol w:w="1200"/>
        <w:gridCol w:w="905"/>
        <w:gridCol w:w="5833"/>
        <w:gridCol w:w="1271"/>
      </w:tblGrid>
      <w:tr w:rsidR="002C22BC" w:rsidRPr="00C561CD" w14:paraId="21346C2E" w14:textId="77777777" w:rsidTr="002C22BC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0B9ED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DATA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9A9CA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ATIVIDADE</w:t>
            </w:r>
          </w:p>
        </w:tc>
        <w:tc>
          <w:tcPr>
            <w:tcW w:w="5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38B6A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DESCRIÇÃO DAS ATIVIDADES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843F6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100%</w:t>
            </w:r>
          </w:p>
          <w:p w14:paraId="36742822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CARGA HORÁRIA</w:t>
            </w:r>
          </w:p>
        </w:tc>
      </w:tr>
      <w:tr w:rsidR="006E50C1" w:rsidRPr="00C561CD" w14:paraId="1CD504A6" w14:textId="77777777" w:rsidTr="009276CF">
        <w:trPr>
          <w:trHeight w:val="20"/>
          <w:jc w:val="center"/>
        </w:trPr>
        <w:tc>
          <w:tcPr>
            <w:tcW w:w="1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E50CB" w14:textId="234D518A" w:rsidR="006E50C1" w:rsidRPr="006E6411" w:rsidRDefault="00C60CFD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bookmarkStart w:id="0" w:name="_Hlk70603349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{ind1}</w:t>
            </w:r>
          </w:p>
        </w:tc>
        <w:tc>
          <w:tcPr>
            <w:tcW w:w="5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E50CB" w14:textId="2F109001" w:rsidR="006E50C1" w:rsidRPr="006E6411" w:rsidRDefault="00C60CFD" w:rsidP="001214BB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{ativ1}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E3570" w14:textId="297153E0" w:rsidR="006E50C1" w:rsidRPr="006E6411" w:rsidRDefault="00C60CFD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{totalCH1}</w:t>
            </w:r>
          </w:p>
        </w:tc>
      </w:tr>
      <w:tr w:rsidR="005D6420" w:rsidRPr="00C561CD" w14:paraId="597EF8DF" w14:textId="77777777" w:rsidTr="002C22BC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00AA1" w14:textId="1F1EDC20" w:rsidR="005D6420" w:rsidRPr="000C4697" w:rsidRDefault="005D6420" w:rsidP="005D6420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</w:t>
            </w:r>
            <w:r w:rsidR="00C60CFD">
              <w:rPr>
                <w:rFonts w:asciiTheme="minorHAnsi" w:hAnsiTheme="minorHAnsi" w:cstheme="minorHAnsi"/>
                <w:sz w:val="20"/>
                <w:szCs w:val="20"/>
              </w:rPr>
              <w:t>at1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}{Dias}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49069" w14:textId="0EA1BF8D" w:rsidR="005D6420" w:rsidRPr="00C561CD" w:rsidRDefault="005D6420" w:rsidP="005D642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Codigo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5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508C0" w14:textId="652D9136" w:rsidR="005D6420" w:rsidRPr="00C561CD" w:rsidRDefault="005D6420" w:rsidP="005D6420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D8A4A" w14:textId="58A0BB67" w:rsidR="005D6420" w:rsidRPr="00C561CD" w:rsidRDefault="005D6420" w:rsidP="005D642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 w:rsidR="00C60CFD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</w:tbl>
    <w:bookmarkEnd w:id="0"/>
    <w:p w14:paraId="3D13F0D8" w14:textId="77777777" w:rsidR="00D20281" w:rsidRPr="00C561CD" w:rsidRDefault="00D20281" w:rsidP="00B9187A">
      <w:pPr>
        <w:pStyle w:val="Ttulo1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C561CD">
        <w:rPr>
          <w:rFonts w:asciiTheme="minorHAnsi" w:hAnsiTheme="minorHAnsi" w:cstheme="minorHAnsi"/>
          <w:color w:val="auto"/>
          <w:sz w:val="20"/>
          <w:szCs w:val="20"/>
        </w:rPr>
        <w:t>Ocorrências (Descrever ocorrências de não conformidade)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C561CD" w:rsidRPr="00C561CD" w14:paraId="6A21193C" w14:textId="77777777" w:rsidTr="0034531B">
        <w:trPr>
          <w:trHeight w:val="275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B50A1" w14:textId="77777777" w:rsidR="00D20281" w:rsidRPr="00C561CD" w:rsidRDefault="00D20281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2D21074" w14:textId="77777777" w:rsidR="00D20281" w:rsidRPr="00B9187A" w:rsidRDefault="00D20281" w:rsidP="00B9187A">
      <w:pPr>
        <w:pStyle w:val="Ttulo1"/>
        <w:numPr>
          <w:ilvl w:val="0"/>
          <w:numId w:val="0"/>
        </w:numPr>
        <w:spacing w:before="0" w:line="240" w:lineRule="auto"/>
        <w:ind w:left="720"/>
        <w:rPr>
          <w:rFonts w:asciiTheme="minorHAnsi" w:hAnsiTheme="minorHAnsi" w:cstheme="minorHAnsi"/>
          <w:color w:val="auto"/>
          <w:sz w:val="10"/>
          <w:szCs w:val="10"/>
        </w:rPr>
      </w:pPr>
    </w:p>
    <w:p w14:paraId="1FCDFD12" w14:textId="1DA40192" w:rsidR="00D20281" w:rsidRPr="00C561CD" w:rsidRDefault="00D20281" w:rsidP="00B9187A">
      <w:pPr>
        <w:pStyle w:val="Ttulo1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C561CD">
        <w:rPr>
          <w:rFonts w:asciiTheme="minorHAnsi" w:hAnsiTheme="minorHAnsi" w:cstheme="minorHAnsi"/>
          <w:color w:val="auto"/>
          <w:sz w:val="20"/>
          <w:szCs w:val="20"/>
        </w:rPr>
        <w:t>Parecer do Coordenador (a) q</w:t>
      </w:r>
      <w:r w:rsidR="0034531B" w:rsidRPr="00C561CD">
        <w:rPr>
          <w:rFonts w:asciiTheme="minorHAnsi" w:hAnsiTheme="minorHAnsi" w:cstheme="minorHAnsi"/>
          <w:color w:val="auto"/>
          <w:sz w:val="20"/>
          <w:szCs w:val="20"/>
        </w:rPr>
        <w:t>uanto ao desempenho do Beneficiário</w:t>
      </w:r>
    </w:p>
    <w:tbl>
      <w:tblPr>
        <w:tblStyle w:val="Tabelacomgrade"/>
        <w:tblW w:w="9213" w:type="dxa"/>
        <w:tblLook w:val="04A0" w:firstRow="1" w:lastRow="0" w:firstColumn="1" w:lastColumn="0" w:noHBand="0" w:noVBand="1"/>
      </w:tblPr>
      <w:tblGrid>
        <w:gridCol w:w="5098"/>
        <w:gridCol w:w="4115"/>
      </w:tblGrid>
      <w:tr w:rsidR="00C561CD" w:rsidRPr="00C561CD" w14:paraId="021E3728" w14:textId="77777777" w:rsidTr="00934FD4">
        <w:trPr>
          <w:trHeight w:val="345"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6798" w14:textId="0895AB61" w:rsidR="00C561CD" w:rsidRPr="00C561CD" w:rsidRDefault="0034531B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>Cumpriu com a Carga Horária: (</w:t>
            </w:r>
            <w:r w:rsidR="006651D1">
              <w:rPr>
                <w:rFonts w:asciiTheme="minorHAnsi" w:hAnsiTheme="minorHAnsi" w:cstheme="minorHAnsi"/>
                <w:sz w:val="20"/>
                <w:szCs w:val="20"/>
              </w:rPr>
              <w:t xml:space="preserve"> X</w:t>
            </w: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) SIM            (  ) NÃO   </w:t>
            </w:r>
          </w:p>
          <w:p w14:paraId="0BFCF3B6" w14:textId="77777777" w:rsidR="00D20281" w:rsidRPr="00C561CD" w:rsidRDefault="00C561CD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      Descrever demais informações pertinentes.</w:t>
            </w:r>
            <w:r w:rsidR="0034531B"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</w:p>
        </w:tc>
      </w:tr>
      <w:tr w:rsidR="00325F4A" w14:paraId="26638B3C" w14:textId="77777777" w:rsidTr="00934FD4">
        <w:tc>
          <w:tcPr>
            <w:tcW w:w="5098" w:type="dxa"/>
          </w:tcPr>
          <w:p w14:paraId="5C36A92F" w14:textId="587A1DA9" w:rsidR="00325F4A" w:rsidRDefault="00325F4A" w:rsidP="00B9187A">
            <w:pPr>
              <w:pStyle w:val="Rodap"/>
              <w:jc w:val="both"/>
              <w:rPr>
                <w:b/>
              </w:rPr>
            </w:pPr>
            <w:r w:rsidRPr="006F4DE4">
              <w:t>Declaro para os devidos fins de direito a veracidade das informações constantes neste documento</w:t>
            </w:r>
            <w:r>
              <w:rPr>
                <w:b/>
              </w:rPr>
              <w:t>.</w:t>
            </w:r>
          </w:p>
          <w:p w14:paraId="38055DFF" w14:textId="3528BC17" w:rsidR="00211CAC" w:rsidRDefault="00211CAC" w:rsidP="00B9187A">
            <w:pPr>
              <w:pStyle w:val="Rodap"/>
              <w:jc w:val="center"/>
              <w:rPr>
                <w:i/>
              </w:rPr>
            </w:pPr>
          </w:p>
          <w:p w14:paraId="32E0EF52" w14:textId="77777777" w:rsidR="006651D1" w:rsidRDefault="006651D1" w:rsidP="00B9187A">
            <w:pPr>
              <w:pStyle w:val="Rodap"/>
              <w:jc w:val="center"/>
              <w:rPr>
                <w:i/>
              </w:rPr>
            </w:pPr>
          </w:p>
          <w:p w14:paraId="0BA32B5C" w14:textId="14C9DE5A" w:rsidR="002C22BC" w:rsidRDefault="002C22BC" w:rsidP="00B9187A">
            <w:pPr>
              <w:pStyle w:val="Rodap"/>
              <w:jc w:val="center"/>
              <w:rPr>
                <w:i/>
              </w:rPr>
            </w:pPr>
          </w:p>
          <w:p w14:paraId="1F63D44D" w14:textId="53D44AE3" w:rsidR="00C52B3A" w:rsidRDefault="00C52B3A" w:rsidP="00B9187A">
            <w:pPr>
              <w:pStyle w:val="Rodap"/>
              <w:jc w:val="center"/>
              <w:rPr>
                <w:i/>
              </w:rPr>
            </w:pPr>
          </w:p>
          <w:p w14:paraId="1249DA28" w14:textId="77777777" w:rsidR="00C52B3A" w:rsidRPr="00C52B3A" w:rsidRDefault="00C52B3A" w:rsidP="00B9187A">
            <w:pPr>
              <w:pStyle w:val="Rodap"/>
              <w:jc w:val="center"/>
              <w:rPr>
                <w:i/>
                <w:u w:val="single"/>
              </w:rPr>
            </w:pPr>
          </w:p>
          <w:p w14:paraId="40F3DC06" w14:textId="5B9203A8" w:rsidR="00325F4A" w:rsidRDefault="00325F4A" w:rsidP="00B9187A">
            <w:pPr>
              <w:pStyle w:val="Rodap"/>
              <w:jc w:val="center"/>
              <w:rPr>
                <w:i/>
              </w:rPr>
            </w:pPr>
            <w:r w:rsidRPr="00027AC2">
              <w:rPr>
                <w:i/>
              </w:rPr>
              <w:t>(assinatura)</w:t>
            </w:r>
          </w:p>
          <w:p w14:paraId="664CAA98" w14:textId="13E5BE0B" w:rsidR="00325F4A" w:rsidRPr="00FF4C54" w:rsidRDefault="00C52B3A" w:rsidP="00B9187A">
            <w:pPr>
              <w:pStyle w:val="Rodap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Assinatura do Bolsista</w:t>
            </w:r>
          </w:p>
          <w:p w14:paraId="26396FF3" w14:textId="77777777" w:rsidR="00325F4A" w:rsidRDefault="00325F4A" w:rsidP="00B9187A">
            <w:pPr>
              <w:tabs>
                <w:tab w:val="center" w:pos="2268"/>
                <w:tab w:val="center" w:pos="680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115" w:type="dxa"/>
          </w:tcPr>
          <w:p w14:paraId="01858BD9" w14:textId="645DCA82" w:rsidR="00325F4A" w:rsidRDefault="00325F4A" w:rsidP="00C52B3A">
            <w:pPr>
              <w:pStyle w:val="Rodap"/>
              <w:jc w:val="both"/>
            </w:pPr>
            <w:r>
              <w:t xml:space="preserve"> Declaro que o executor atuou sob minha orientação e, portanto, ratifico a execução das atividades, conforme descrito neste documento.</w:t>
            </w:r>
          </w:p>
          <w:p w14:paraId="08C0254E" w14:textId="164A8EA6" w:rsidR="00C52B3A" w:rsidRDefault="00C52B3A" w:rsidP="00C52B3A">
            <w:pPr>
              <w:pStyle w:val="Rodap"/>
              <w:jc w:val="both"/>
            </w:pPr>
          </w:p>
          <w:p w14:paraId="685230F0" w14:textId="342C5269" w:rsidR="00C52B3A" w:rsidRDefault="00C52B3A" w:rsidP="00C52B3A">
            <w:pPr>
              <w:pStyle w:val="Rodap"/>
              <w:jc w:val="both"/>
            </w:pPr>
          </w:p>
          <w:p w14:paraId="23625D37" w14:textId="77777777" w:rsidR="00C52B3A" w:rsidRPr="00C52B3A" w:rsidRDefault="00C52B3A" w:rsidP="00C52B3A">
            <w:pPr>
              <w:pStyle w:val="Rodap"/>
              <w:jc w:val="both"/>
            </w:pPr>
          </w:p>
          <w:p w14:paraId="7B52C5C4" w14:textId="24443ECE" w:rsidR="00325F4A" w:rsidRDefault="00325F4A" w:rsidP="00B9187A">
            <w:pPr>
              <w:pStyle w:val="Rodap"/>
              <w:jc w:val="center"/>
              <w:rPr>
                <w:i/>
              </w:rPr>
            </w:pPr>
            <w:r w:rsidRPr="00027AC2">
              <w:rPr>
                <w:i/>
              </w:rPr>
              <w:t>(assinatura</w:t>
            </w:r>
            <w:r>
              <w:rPr>
                <w:i/>
              </w:rPr>
              <w:t xml:space="preserve"> e carimbo</w:t>
            </w:r>
            <w:r w:rsidRPr="00027AC2">
              <w:rPr>
                <w:i/>
              </w:rPr>
              <w:t>)</w:t>
            </w:r>
          </w:p>
          <w:p w14:paraId="3179EA6A" w14:textId="2B9CCE29" w:rsidR="00325F4A" w:rsidRPr="00027AC2" w:rsidRDefault="00325F4A" w:rsidP="00B9187A">
            <w:pPr>
              <w:pStyle w:val="Rodap"/>
              <w:jc w:val="center"/>
              <w:rPr>
                <w:b/>
              </w:rPr>
            </w:pPr>
            <w:r>
              <w:rPr>
                <w:b/>
              </w:rPr>
              <w:t>Coordenador</w:t>
            </w:r>
            <w:r w:rsidR="00211CAC">
              <w:rPr>
                <w:b/>
              </w:rPr>
              <w:t>(a)</w:t>
            </w:r>
            <w:r>
              <w:rPr>
                <w:b/>
              </w:rPr>
              <w:t>/Supervisor</w:t>
            </w:r>
            <w:r w:rsidR="00211CAC">
              <w:rPr>
                <w:b/>
              </w:rPr>
              <w:t>(a)</w:t>
            </w:r>
            <w:r>
              <w:rPr>
                <w:b/>
              </w:rPr>
              <w:t xml:space="preserve"> do Projeto</w:t>
            </w:r>
          </w:p>
          <w:p w14:paraId="2D22AD6A" w14:textId="77777777" w:rsidR="00325F4A" w:rsidRDefault="00325F4A" w:rsidP="00B9187A">
            <w:pPr>
              <w:tabs>
                <w:tab w:val="center" w:pos="2268"/>
                <w:tab w:val="center" w:pos="680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4649211" w14:textId="1AAB18FF" w:rsidR="006F48A7" w:rsidRDefault="006F48A7" w:rsidP="00B9187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</w:p>
    <w:p w14:paraId="69E962F6" w14:textId="753C30C5" w:rsidR="00D20281" w:rsidRPr="00F30E3E" w:rsidRDefault="00D20281" w:rsidP="00B9187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  <w:u w:val="single"/>
        </w:rPr>
      </w:pPr>
      <w:r w:rsidRPr="00C561CD">
        <w:rPr>
          <w:rFonts w:asciiTheme="minorHAnsi" w:hAnsiTheme="minorHAnsi" w:cstheme="minorHAnsi"/>
          <w:sz w:val="20"/>
          <w:szCs w:val="20"/>
        </w:rPr>
        <w:t xml:space="preserve">Data: </w:t>
      </w:r>
      <w:r w:rsidR="001754CF">
        <w:rPr>
          <w:rFonts w:asciiTheme="minorHAnsi" w:hAnsiTheme="minorHAnsi" w:cstheme="minorHAnsi"/>
          <w:sz w:val="20"/>
          <w:szCs w:val="20"/>
        </w:rPr>
        <w:t>{</w:t>
      </w:r>
      <w:r w:rsidR="00F30E3E">
        <w:rPr>
          <w:rFonts w:asciiTheme="minorHAnsi" w:hAnsiTheme="minorHAnsi" w:cstheme="minorHAnsi"/>
          <w:sz w:val="20"/>
          <w:szCs w:val="20"/>
        </w:rPr>
        <w:t>final</w:t>
      </w:r>
      <w:r w:rsidR="001754CF">
        <w:rPr>
          <w:rFonts w:asciiTheme="minorHAnsi" w:hAnsiTheme="minorHAnsi" w:cstheme="minorHAnsi"/>
          <w:sz w:val="20"/>
          <w:szCs w:val="20"/>
        </w:rPr>
        <w:t>}</w:t>
      </w:r>
    </w:p>
    <w:sectPr w:rsidR="00D20281" w:rsidRPr="00F30E3E" w:rsidSect="00B9187A">
      <w:headerReference w:type="default" r:id="rId7"/>
      <w:footerReference w:type="default" r:id="rId8"/>
      <w:pgSz w:w="11906" w:h="16838"/>
      <w:pgMar w:top="567" w:right="1134" w:bottom="284" w:left="1701" w:header="709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BD004" w14:textId="77777777" w:rsidR="00817C84" w:rsidRDefault="00817C84" w:rsidP="00D507B3">
      <w:pPr>
        <w:spacing w:after="0" w:line="240" w:lineRule="auto"/>
      </w:pPr>
      <w:r>
        <w:separator/>
      </w:r>
    </w:p>
  </w:endnote>
  <w:endnote w:type="continuationSeparator" w:id="0">
    <w:p w14:paraId="686D40D1" w14:textId="77777777" w:rsidR="00817C84" w:rsidRDefault="00817C84" w:rsidP="00D50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8102F" w14:textId="77777777" w:rsidR="00D507B3" w:rsidRDefault="00970375" w:rsidP="00970375">
    <w:pPr>
      <w:pStyle w:val="Rodap"/>
      <w:tabs>
        <w:tab w:val="clear" w:pos="4252"/>
        <w:tab w:val="clear" w:pos="8504"/>
      </w:tabs>
      <w:ind w:right="-994" w:hanging="1560"/>
      <w:rPr>
        <w:rFonts w:ascii="Gautami" w:hAnsi="Gautami" w:cs="Gautami"/>
        <w:b/>
        <w:sz w:val="14"/>
        <w:szCs w:val="16"/>
      </w:rPr>
    </w:pPr>
    <w:r>
      <w:rPr>
        <w:rFonts w:cs="Gautami"/>
        <w:b/>
        <w:noProof/>
        <w:sz w:val="14"/>
        <w:szCs w:val="16"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AB47530" wp14:editId="18007341">
              <wp:simplePos x="0" y="0"/>
              <wp:positionH relativeFrom="column">
                <wp:posOffset>-211455</wp:posOffset>
              </wp:positionH>
              <wp:positionV relativeFrom="paragraph">
                <wp:posOffset>99060</wp:posOffset>
              </wp:positionV>
              <wp:extent cx="5715" cy="377190"/>
              <wp:effectExtent l="0" t="0" r="32385" b="22860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715" cy="377190"/>
                      </a:xfrm>
                      <a:prstGeom prst="line">
                        <a:avLst/>
                      </a:prstGeom>
                      <a:ln w="6350">
                        <a:prstDash val="solid"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8414B3" id="Conector reto 4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5pt,7.8pt" to="-16.2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" strokecolor="black [3200]" strokeweight=".5pt">
              <v:stroke joinstyle="miter"/>
            </v:line>
          </w:pict>
        </mc:Fallback>
      </mc:AlternateContent>
    </w:r>
    <w:r w:rsidR="007A293B"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2336" behindDoc="0" locked="0" layoutInCell="1" allowOverlap="1" wp14:anchorId="64523CA8" wp14:editId="41EDF423">
          <wp:simplePos x="0" y="0"/>
          <wp:positionH relativeFrom="column">
            <wp:posOffset>-832485</wp:posOffset>
          </wp:positionH>
          <wp:positionV relativeFrom="paragraph">
            <wp:posOffset>155575</wp:posOffset>
          </wp:positionV>
          <wp:extent cx="448889" cy="252000"/>
          <wp:effectExtent l="0" t="0" r="8890" b="0"/>
          <wp:wrapNone/>
          <wp:docPr id="5" name="Imagem 5" descr="Z:\---   Imagens\FAEPI\FAE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Z:\---   Imagens\FAEPI\FAEP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8889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Gautami" w:hAnsi="Gautami" w:cs="Gautami"/>
        <w:b/>
        <w:sz w:val="14"/>
        <w:szCs w:val="16"/>
      </w:rPr>
      <w:t>------------------------------------------------------------------------------------------------------------------</w:t>
    </w:r>
    <w:r w:rsidR="00D507B3">
      <w:rPr>
        <w:rFonts w:ascii="Gautami" w:hAnsi="Gautami" w:cs="Gautami"/>
        <w:b/>
        <w:sz w:val="14"/>
        <w:szCs w:val="16"/>
      </w:rPr>
      <w:t>---------------------------------------------------------------------------------------------------------------------------------------</w:t>
    </w:r>
  </w:p>
  <w:p w14:paraId="0A479F3E" w14:textId="61F01F55" w:rsidR="00DE131C" w:rsidRPr="00261957" w:rsidRDefault="00970375" w:rsidP="00DE131C">
    <w:pPr>
      <w:pStyle w:val="Rodap"/>
      <w:jc w:val="right"/>
      <w:rPr>
        <w:rFonts w:cs="Gautami"/>
        <w:b/>
        <w:noProof/>
        <w:sz w:val="14"/>
        <w:szCs w:val="16"/>
        <w:lang w:eastAsia="pt-BR"/>
      </w:rPr>
    </w:pP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3360" behindDoc="0" locked="0" layoutInCell="1" allowOverlap="1" wp14:anchorId="60BBCD43" wp14:editId="1FBE686C">
          <wp:simplePos x="0" y="0"/>
          <wp:positionH relativeFrom="column">
            <wp:posOffset>1074420</wp:posOffset>
          </wp:positionH>
          <wp:positionV relativeFrom="paragraph">
            <wp:posOffset>51435</wp:posOffset>
          </wp:positionV>
          <wp:extent cx="347980" cy="251460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NP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4384" behindDoc="0" locked="0" layoutInCell="1" allowOverlap="1" wp14:anchorId="66B8ABFB" wp14:editId="55AAB797">
          <wp:simplePos x="0" y="0"/>
          <wp:positionH relativeFrom="column">
            <wp:posOffset>731520</wp:posOffset>
          </wp:positionH>
          <wp:positionV relativeFrom="paragraph">
            <wp:posOffset>51435</wp:posOffset>
          </wp:positionV>
          <wp:extent cx="198120" cy="251460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FAM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12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1312" behindDoc="0" locked="0" layoutInCell="1" allowOverlap="1" wp14:anchorId="1151FBEB" wp14:editId="113A149B">
          <wp:simplePos x="0" y="0"/>
          <wp:positionH relativeFrom="column">
            <wp:posOffset>-16510</wp:posOffset>
          </wp:positionH>
          <wp:positionV relativeFrom="paragraph">
            <wp:posOffset>51435</wp:posOffset>
          </wp:positionV>
          <wp:extent cx="635635" cy="251460"/>
          <wp:effectExtent l="0" t="0" r="0" b="0"/>
          <wp:wrapNone/>
          <wp:docPr id="8" name="Imagem 8" descr="Z:\---   Imagens\IFA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Z:\---   Imagens\IFAM.jp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5635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E131C" w:rsidRPr="00DE131C">
      <w:rPr>
        <w:rFonts w:cs="Gautami"/>
        <w:b/>
        <w:noProof/>
        <w:sz w:val="14"/>
        <w:szCs w:val="16"/>
        <w:lang w:eastAsia="pt-BR"/>
      </w:rPr>
      <w:t xml:space="preserve"> </w:t>
    </w:r>
    <w:r w:rsidR="00DE131C" w:rsidRPr="00261957">
      <w:rPr>
        <w:rFonts w:cs="Gautami"/>
        <w:b/>
        <w:noProof/>
        <w:sz w:val="14"/>
        <w:szCs w:val="16"/>
        <w:lang w:eastAsia="pt-BR"/>
      </w:rPr>
      <w:t>Av. Gov. Danilo de Matos Areosa 1672, 69075-351 - Manaus-Amazonas</w:t>
    </w:r>
  </w:p>
  <w:p w14:paraId="16D87A6A" w14:textId="14636D25" w:rsidR="00D507B3" w:rsidRPr="00B30A3C" w:rsidRDefault="00DE131C" w:rsidP="00DE131C">
    <w:pPr>
      <w:pStyle w:val="Rodap"/>
      <w:jc w:val="right"/>
      <w:rPr>
        <w:rFonts w:cs="Gautami"/>
        <w:b/>
        <w:sz w:val="14"/>
        <w:szCs w:val="16"/>
      </w:rPr>
    </w:pPr>
    <w:r w:rsidRPr="00261957">
      <w:rPr>
        <w:rFonts w:cs="Gautami"/>
        <w:b/>
        <w:noProof/>
        <w:sz w:val="14"/>
        <w:szCs w:val="16"/>
        <w:lang w:eastAsia="pt-BR"/>
      </w:rPr>
      <w:t>Fone: (92) 3614-6203 | E-mail: amnano@ifam.edu.br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1BB5B" w14:textId="77777777" w:rsidR="00817C84" w:rsidRDefault="00817C84" w:rsidP="00D507B3">
      <w:pPr>
        <w:spacing w:after="0" w:line="240" w:lineRule="auto"/>
      </w:pPr>
      <w:r>
        <w:separator/>
      </w:r>
    </w:p>
  </w:footnote>
  <w:footnote w:type="continuationSeparator" w:id="0">
    <w:p w14:paraId="1BEFA28A" w14:textId="77777777" w:rsidR="00817C84" w:rsidRDefault="00817C84" w:rsidP="00D50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5D9B6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7456" behindDoc="1" locked="0" layoutInCell="1" allowOverlap="1" wp14:anchorId="550527AC" wp14:editId="41CFC687">
          <wp:simplePos x="0" y="0"/>
          <wp:positionH relativeFrom="page">
            <wp:posOffset>918210</wp:posOffset>
          </wp:positionH>
          <wp:positionV relativeFrom="page">
            <wp:posOffset>622300</wp:posOffset>
          </wp:positionV>
          <wp:extent cx="758190" cy="725170"/>
          <wp:effectExtent l="0" t="0" r="381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90" cy="72517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840B86">
      <w:rPr>
        <w:b/>
        <w:sz w:val="16"/>
        <w:szCs w:val="16"/>
      </w:rPr>
      <w:t>REPÚBLICA FEDERATIVA DO BRASIL</w:t>
    </w:r>
  </w:p>
  <w:p w14:paraId="454DF2EF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8480" behindDoc="1" locked="0" layoutInCell="1" allowOverlap="1" wp14:anchorId="5B00091A" wp14:editId="2B69FF0A">
          <wp:simplePos x="0" y="0"/>
          <wp:positionH relativeFrom="page">
            <wp:posOffset>5975985</wp:posOffset>
          </wp:positionH>
          <wp:positionV relativeFrom="page">
            <wp:posOffset>622300</wp:posOffset>
          </wp:positionV>
          <wp:extent cx="1214755" cy="530225"/>
          <wp:effectExtent l="0" t="0" r="4445" b="3175"/>
          <wp:wrapNone/>
          <wp:docPr id="10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14755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40B86">
      <w:rPr>
        <w:b/>
        <w:sz w:val="16"/>
        <w:szCs w:val="16"/>
      </w:rPr>
      <w:t>MINISTÉRIO DA EDUCAÇÃO</w:t>
    </w:r>
  </w:p>
  <w:p w14:paraId="5A6D902B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INSTITUTO FEDERAL DE EDUCAÇÃO, CIÊNCIA E TECNOLOGIA DO AMAZONAS </w:t>
    </w:r>
  </w:p>
  <w:p w14:paraId="38409731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PRO-REITORIA DE PESQUISA, PÓS-GRADUAÇÃO E INOVAÇÃO</w:t>
    </w:r>
  </w:p>
  <w:p w14:paraId="20F4F6EA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CENTRO DE TECNOLOGIA PROF. HARLAN JULU GUERRA MARCELICE </w:t>
    </w:r>
  </w:p>
  <w:p w14:paraId="70B126C0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LABORATÓRIO DE SÍNTESE E CARACTERIZAÇÃO DE NANOMATERIAIS</w:t>
    </w:r>
  </w:p>
  <w:p w14:paraId="57289959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</w:p>
  <w:p w14:paraId="4B8FC013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Projeto: Plataforma Web para acompanhamento e melhoria</w:t>
    </w:r>
  </w:p>
  <w:p w14:paraId="64C88373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de processo de produção incluindo SIX SIGMA </w:t>
    </w:r>
  </w:p>
  <w:p w14:paraId="6F404977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Conta Bancária: 10.738-7</w:t>
    </w:r>
  </w:p>
  <w:p w14:paraId="5015822F" w14:textId="0FE56AD6" w:rsidR="00BD21EC" w:rsidRPr="00D507B3" w:rsidRDefault="00970375" w:rsidP="00CE3A5F">
    <w:pPr>
      <w:pStyle w:val="Cabealho"/>
      <w:tabs>
        <w:tab w:val="clear" w:pos="8504"/>
      </w:tabs>
      <w:rPr>
        <w:b/>
        <w:sz w:val="18"/>
        <w:szCs w:val="20"/>
      </w:rPr>
    </w:pPr>
    <w:r w:rsidRPr="00970375">
      <w:rPr>
        <w:noProof/>
        <w:sz w:val="20"/>
        <w:lang w:eastAsia="pt-BR"/>
      </w:rPr>
      <w:drawing>
        <wp:anchor distT="0" distB="0" distL="114300" distR="114300" simplePos="0" relativeHeight="251659264" behindDoc="0" locked="0" layoutInCell="1" allowOverlap="1" wp14:anchorId="3282A424" wp14:editId="58DFBF23">
          <wp:simplePos x="0" y="0"/>
          <wp:positionH relativeFrom="column">
            <wp:posOffset>-1073785</wp:posOffset>
          </wp:positionH>
          <wp:positionV relativeFrom="paragraph">
            <wp:posOffset>57420</wp:posOffset>
          </wp:positionV>
          <wp:extent cx="7559675" cy="35560"/>
          <wp:effectExtent l="0" t="0" r="3175" b="2540"/>
          <wp:wrapNone/>
          <wp:docPr id="3" name="Imagem 3" descr="Barra Colorid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rra Colorida"/>
                  <pic:cNvPicPr>
                    <a:picLocks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35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70C8"/>
    <w:multiLevelType w:val="multilevel"/>
    <w:tmpl w:val="11346612"/>
    <w:lvl w:ilvl="0">
      <w:start w:val="1"/>
      <w:numFmt w:val="decimal"/>
      <w:lvlText w:val="%1."/>
      <w:lvlJc w:val="left"/>
      <w:pPr>
        <w:tabs>
          <w:tab w:val="num" w:pos="1418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5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7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29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1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3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5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7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898" w:hanging="180"/>
      </w:pPr>
      <w:rPr>
        <w:rFonts w:hint="default"/>
      </w:rPr>
    </w:lvl>
  </w:abstractNum>
  <w:abstractNum w:abstractNumId="1" w15:restartNumberingAfterBreak="0">
    <w:nsid w:val="1F4D052F"/>
    <w:multiLevelType w:val="hybridMultilevel"/>
    <w:tmpl w:val="2424F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13CB8"/>
    <w:multiLevelType w:val="hybridMultilevel"/>
    <w:tmpl w:val="575E22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052C6"/>
    <w:multiLevelType w:val="hybridMultilevel"/>
    <w:tmpl w:val="0C02FA92"/>
    <w:lvl w:ilvl="0" w:tplc="7C94DC2A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57A59"/>
    <w:multiLevelType w:val="hybridMultilevel"/>
    <w:tmpl w:val="01B267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F4A"/>
    <w:rsid w:val="0000212C"/>
    <w:rsid w:val="00004F8C"/>
    <w:rsid w:val="000163D8"/>
    <w:rsid w:val="000218D7"/>
    <w:rsid w:val="00021C41"/>
    <w:rsid w:val="00023023"/>
    <w:rsid w:val="0002471F"/>
    <w:rsid w:val="0002604A"/>
    <w:rsid w:val="00026C3E"/>
    <w:rsid w:val="00027489"/>
    <w:rsid w:val="00033518"/>
    <w:rsid w:val="00036891"/>
    <w:rsid w:val="000415D6"/>
    <w:rsid w:val="00042535"/>
    <w:rsid w:val="00044058"/>
    <w:rsid w:val="00052823"/>
    <w:rsid w:val="00052AC4"/>
    <w:rsid w:val="000569C3"/>
    <w:rsid w:val="000569D3"/>
    <w:rsid w:val="0006542B"/>
    <w:rsid w:val="00075026"/>
    <w:rsid w:val="00083B44"/>
    <w:rsid w:val="0009086A"/>
    <w:rsid w:val="0009278A"/>
    <w:rsid w:val="000960C5"/>
    <w:rsid w:val="00097F2F"/>
    <w:rsid w:val="000A5769"/>
    <w:rsid w:val="000B0064"/>
    <w:rsid w:val="000B24DB"/>
    <w:rsid w:val="000B3650"/>
    <w:rsid w:val="000B3F18"/>
    <w:rsid w:val="000C03F5"/>
    <w:rsid w:val="000C30B0"/>
    <w:rsid w:val="000D0609"/>
    <w:rsid w:val="000D0C5C"/>
    <w:rsid w:val="000D0D3F"/>
    <w:rsid w:val="000D1FCA"/>
    <w:rsid w:val="000D33BF"/>
    <w:rsid w:val="000D5C50"/>
    <w:rsid w:val="000D7575"/>
    <w:rsid w:val="000E0FBD"/>
    <w:rsid w:val="000E1DA3"/>
    <w:rsid w:val="000E666E"/>
    <w:rsid w:val="000F3FEB"/>
    <w:rsid w:val="000F68E3"/>
    <w:rsid w:val="00100AAC"/>
    <w:rsid w:val="001022CD"/>
    <w:rsid w:val="00103BFE"/>
    <w:rsid w:val="001047D4"/>
    <w:rsid w:val="001065EE"/>
    <w:rsid w:val="0011076F"/>
    <w:rsid w:val="00112759"/>
    <w:rsid w:val="00114E64"/>
    <w:rsid w:val="00115656"/>
    <w:rsid w:val="0011572C"/>
    <w:rsid w:val="00121C04"/>
    <w:rsid w:val="0012231E"/>
    <w:rsid w:val="001271EF"/>
    <w:rsid w:val="001329B5"/>
    <w:rsid w:val="00132A47"/>
    <w:rsid w:val="00140A0F"/>
    <w:rsid w:val="00143DA7"/>
    <w:rsid w:val="00146BF8"/>
    <w:rsid w:val="001474D6"/>
    <w:rsid w:val="001504FF"/>
    <w:rsid w:val="001564A9"/>
    <w:rsid w:val="00156B8F"/>
    <w:rsid w:val="00161B09"/>
    <w:rsid w:val="00163B1C"/>
    <w:rsid w:val="00164604"/>
    <w:rsid w:val="0016540A"/>
    <w:rsid w:val="001707D6"/>
    <w:rsid w:val="00171E7A"/>
    <w:rsid w:val="00172890"/>
    <w:rsid w:val="00173A85"/>
    <w:rsid w:val="00174444"/>
    <w:rsid w:val="001754CF"/>
    <w:rsid w:val="00180498"/>
    <w:rsid w:val="00183E0B"/>
    <w:rsid w:val="00190F62"/>
    <w:rsid w:val="0019327E"/>
    <w:rsid w:val="001933BD"/>
    <w:rsid w:val="001942C6"/>
    <w:rsid w:val="001962DC"/>
    <w:rsid w:val="001A0B35"/>
    <w:rsid w:val="001A281A"/>
    <w:rsid w:val="001A2FDB"/>
    <w:rsid w:val="001A34F1"/>
    <w:rsid w:val="001A46A9"/>
    <w:rsid w:val="001A5F29"/>
    <w:rsid w:val="001A65C9"/>
    <w:rsid w:val="001A66A2"/>
    <w:rsid w:val="001A7D8D"/>
    <w:rsid w:val="001B12F6"/>
    <w:rsid w:val="001B25C5"/>
    <w:rsid w:val="001B5AB2"/>
    <w:rsid w:val="001C2560"/>
    <w:rsid w:val="001C2632"/>
    <w:rsid w:val="001C3DDD"/>
    <w:rsid w:val="001C4F75"/>
    <w:rsid w:val="001C56AD"/>
    <w:rsid w:val="001D1497"/>
    <w:rsid w:val="001D2189"/>
    <w:rsid w:val="001D643A"/>
    <w:rsid w:val="001E147C"/>
    <w:rsid w:val="001E4D44"/>
    <w:rsid w:val="001F19CA"/>
    <w:rsid w:val="001F3EEF"/>
    <w:rsid w:val="001F41F3"/>
    <w:rsid w:val="001F60ED"/>
    <w:rsid w:val="002033E2"/>
    <w:rsid w:val="0020531C"/>
    <w:rsid w:val="0021039F"/>
    <w:rsid w:val="00211CAC"/>
    <w:rsid w:val="00213A77"/>
    <w:rsid w:val="00214CF3"/>
    <w:rsid w:val="00215C34"/>
    <w:rsid w:val="0021662C"/>
    <w:rsid w:val="00222532"/>
    <w:rsid w:val="002277FA"/>
    <w:rsid w:val="002302D8"/>
    <w:rsid w:val="00233F65"/>
    <w:rsid w:val="0023448A"/>
    <w:rsid w:val="00235478"/>
    <w:rsid w:val="002356F1"/>
    <w:rsid w:val="00237D0E"/>
    <w:rsid w:val="0024105E"/>
    <w:rsid w:val="00241369"/>
    <w:rsid w:val="00243B2F"/>
    <w:rsid w:val="00252758"/>
    <w:rsid w:val="0025285E"/>
    <w:rsid w:val="00252C80"/>
    <w:rsid w:val="002541DD"/>
    <w:rsid w:val="00255BAA"/>
    <w:rsid w:val="0025690B"/>
    <w:rsid w:val="0026451E"/>
    <w:rsid w:val="00266D5C"/>
    <w:rsid w:val="00272041"/>
    <w:rsid w:val="00273008"/>
    <w:rsid w:val="00273463"/>
    <w:rsid w:val="00274CAA"/>
    <w:rsid w:val="002759F7"/>
    <w:rsid w:val="00283F68"/>
    <w:rsid w:val="00284017"/>
    <w:rsid w:val="00284475"/>
    <w:rsid w:val="00286816"/>
    <w:rsid w:val="002870E4"/>
    <w:rsid w:val="00295B13"/>
    <w:rsid w:val="002A0B45"/>
    <w:rsid w:val="002A234A"/>
    <w:rsid w:val="002A643C"/>
    <w:rsid w:val="002A7517"/>
    <w:rsid w:val="002B0720"/>
    <w:rsid w:val="002B0FB6"/>
    <w:rsid w:val="002C22BC"/>
    <w:rsid w:val="002C3DB9"/>
    <w:rsid w:val="002C5494"/>
    <w:rsid w:val="002D2811"/>
    <w:rsid w:val="002D55AA"/>
    <w:rsid w:val="002E0896"/>
    <w:rsid w:val="002E3CE6"/>
    <w:rsid w:val="002E7967"/>
    <w:rsid w:val="002F07E8"/>
    <w:rsid w:val="002F1A43"/>
    <w:rsid w:val="002F2B88"/>
    <w:rsid w:val="002F4D9E"/>
    <w:rsid w:val="002F748C"/>
    <w:rsid w:val="00301B7F"/>
    <w:rsid w:val="0030281B"/>
    <w:rsid w:val="00306AF2"/>
    <w:rsid w:val="00306BDB"/>
    <w:rsid w:val="003075DE"/>
    <w:rsid w:val="00307B43"/>
    <w:rsid w:val="00312F38"/>
    <w:rsid w:val="003146CB"/>
    <w:rsid w:val="00314B7E"/>
    <w:rsid w:val="00320EB4"/>
    <w:rsid w:val="003210B3"/>
    <w:rsid w:val="00323914"/>
    <w:rsid w:val="00324038"/>
    <w:rsid w:val="00325769"/>
    <w:rsid w:val="00325F4A"/>
    <w:rsid w:val="00330B39"/>
    <w:rsid w:val="00332EEE"/>
    <w:rsid w:val="00340F70"/>
    <w:rsid w:val="0034253D"/>
    <w:rsid w:val="00342A0F"/>
    <w:rsid w:val="00343950"/>
    <w:rsid w:val="00343FC6"/>
    <w:rsid w:val="00344698"/>
    <w:rsid w:val="0034531B"/>
    <w:rsid w:val="00353884"/>
    <w:rsid w:val="00354808"/>
    <w:rsid w:val="0035524C"/>
    <w:rsid w:val="0035554B"/>
    <w:rsid w:val="0035684F"/>
    <w:rsid w:val="0036058E"/>
    <w:rsid w:val="003630A9"/>
    <w:rsid w:val="00365321"/>
    <w:rsid w:val="00366CE1"/>
    <w:rsid w:val="00373D49"/>
    <w:rsid w:val="00376DE2"/>
    <w:rsid w:val="00380399"/>
    <w:rsid w:val="00380FA5"/>
    <w:rsid w:val="00385CE2"/>
    <w:rsid w:val="0038614F"/>
    <w:rsid w:val="0038631B"/>
    <w:rsid w:val="0038632E"/>
    <w:rsid w:val="003866F5"/>
    <w:rsid w:val="0038722E"/>
    <w:rsid w:val="003913FF"/>
    <w:rsid w:val="00392FC3"/>
    <w:rsid w:val="0039326F"/>
    <w:rsid w:val="00394E88"/>
    <w:rsid w:val="00395D66"/>
    <w:rsid w:val="003966F8"/>
    <w:rsid w:val="003968F0"/>
    <w:rsid w:val="003972CA"/>
    <w:rsid w:val="00397813"/>
    <w:rsid w:val="003A10D6"/>
    <w:rsid w:val="003A258D"/>
    <w:rsid w:val="003A2D14"/>
    <w:rsid w:val="003A3D29"/>
    <w:rsid w:val="003A4820"/>
    <w:rsid w:val="003A4DBE"/>
    <w:rsid w:val="003A66C0"/>
    <w:rsid w:val="003B00C7"/>
    <w:rsid w:val="003B0957"/>
    <w:rsid w:val="003B2DFB"/>
    <w:rsid w:val="003B3855"/>
    <w:rsid w:val="003B5E89"/>
    <w:rsid w:val="003B7BF6"/>
    <w:rsid w:val="003C110B"/>
    <w:rsid w:val="003C2F3A"/>
    <w:rsid w:val="003C67D1"/>
    <w:rsid w:val="003D0EDF"/>
    <w:rsid w:val="003D13E8"/>
    <w:rsid w:val="003D5C6C"/>
    <w:rsid w:val="003E0832"/>
    <w:rsid w:val="003E33A3"/>
    <w:rsid w:val="003F111D"/>
    <w:rsid w:val="00400907"/>
    <w:rsid w:val="00412A12"/>
    <w:rsid w:val="00412A41"/>
    <w:rsid w:val="00412D12"/>
    <w:rsid w:val="00413CA0"/>
    <w:rsid w:val="00414967"/>
    <w:rsid w:val="0041561D"/>
    <w:rsid w:val="00417DC5"/>
    <w:rsid w:val="00421C7E"/>
    <w:rsid w:val="00422871"/>
    <w:rsid w:val="004240C6"/>
    <w:rsid w:val="004253C2"/>
    <w:rsid w:val="0043114C"/>
    <w:rsid w:val="004327B4"/>
    <w:rsid w:val="00433033"/>
    <w:rsid w:val="004347C1"/>
    <w:rsid w:val="00435209"/>
    <w:rsid w:val="004370AB"/>
    <w:rsid w:val="00440A89"/>
    <w:rsid w:val="004446FE"/>
    <w:rsid w:val="004458DE"/>
    <w:rsid w:val="00445AEA"/>
    <w:rsid w:val="00446CA4"/>
    <w:rsid w:val="004515DA"/>
    <w:rsid w:val="004601A7"/>
    <w:rsid w:val="004746E9"/>
    <w:rsid w:val="00474D77"/>
    <w:rsid w:val="00477143"/>
    <w:rsid w:val="004847A1"/>
    <w:rsid w:val="00484B26"/>
    <w:rsid w:val="00486CF3"/>
    <w:rsid w:val="00490128"/>
    <w:rsid w:val="00494672"/>
    <w:rsid w:val="00495CE5"/>
    <w:rsid w:val="0049680F"/>
    <w:rsid w:val="00496E78"/>
    <w:rsid w:val="00497134"/>
    <w:rsid w:val="004A04B8"/>
    <w:rsid w:val="004A4BFC"/>
    <w:rsid w:val="004A546B"/>
    <w:rsid w:val="004B0B0E"/>
    <w:rsid w:val="004B49C9"/>
    <w:rsid w:val="004C1044"/>
    <w:rsid w:val="004C3B17"/>
    <w:rsid w:val="004C5BD2"/>
    <w:rsid w:val="004C6E66"/>
    <w:rsid w:val="004C6EB1"/>
    <w:rsid w:val="004C719D"/>
    <w:rsid w:val="004D06CF"/>
    <w:rsid w:val="004D1164"/>
    <w:rsid w:val="004D18B6"/>
    <w:rsid w:val="004D5D7F"/>
    <w:rsid w:val="004E02AB"/>
    <w:rsid w:val="004E0D32"/>
    <w:rsid w:val="004E18B3"/>
    <w:rsid w:val="004E52E4"/>
    <w:rsid w:val="004E644B"/>
    <w:rsid w:val="004E7FDE"/>
    <w:rsid w:val="004F02F8"/>
    <w:rsid w:val="004F0801"/>
    <w:rsid w:val="004F387E"/>
    <w:rsid w:val="004F47C4"/>
    <w:rsid w:val="004F4D9F"/>
    <w:rsid w:val="004F5C64"/>
    <w:rsid w:val="00500D68"/>
    <w:rsid w:val="00505BFD"/>
    <w:rsid w:val="00510A45"/>
    <w:rsid w:val="0051145B"/>
    <w:rsid w:val="0051462C"/>
    <w:rsid w:val="00515B97"/>
    <w:rsid w:val="00517153"/>
    <w:rsid w:val="00517270"/>
    <w:rsid w:val="00523CF1"/>
    <w:rsid w:val="00523D73"/>
    <w:rsid w:val="00525310"/>
    <w:rsid w:val="00525CCC"/>
    <w:rsid w:val="005302D1"/>
    <w:rsid w:val="00530B10"/>
    <w:rsid w:val="00531BC1"/>
    <w:rsid w:val="00537145"/>
    <w:rsid w:val="00550E27"/>
    <w:rsid w:val="00550F1D"/>
    <w:rsid w:val="00554295"/>
    <w:rsid w:val="005618F8"/>
    <w:rsid w:val="0056397D"/>
    <w:rsid w:val="00565D09"/>
    <w:rsid w:val="00567A9B"/>
    <w:rsid w:val="005746F5"/>
    <w:rsid w:val="00575AE6"/>
    <w:rsid w:val="00581A0E"/>
    <w:rsid w:val="00581AAD"/>
    <w:rsid w:val="00592620"/>
    <w:rsid w:val="00592D0D"/>
    <w:rsid w:val="00595B36"/>
    <w:rsid w:val="005A22B2"/>
    <w:rsid w:val="005A25AD"/>
    <w:rsid w:val="005B5B23"/>
    <w:rsid w:val="005B5D6E"/>
    <w:rsid w:val="005C672B"/>
    <w:rsid w:val="005C6F68"/>
    <w:rsid w:val="005C774C"/>
    <w:rsid w:val="005C7EDB"/>
    <w:rsid w:val="005D215A"/>
    <w:rsid w:val="005D2D0C"/>
    <w:rsid w:val="005D3828"/>
    <w:rsid w:val="005D6144"/>
    <w:rsid w:val="005D6420"/>
    <w:rsid w:val="005E3BDF"/>
    <w:rsid w:val="005F005A"/>
    <w:rsid w:val="005F0142"/>
    <w:rsid w:val="005F141A"/>
    <w:rsid w:val="005F1E49"/>
    <w:rsid w:val="005F4EC1"/>
    <w:rsid w:val="005F5795"/>
    <w:rsid w:val="00601BE5"/>
    <w:rsid w:val="006033E9"/>
    <w:rsid w:val="0060365E"/>
    <w:rsid w:val="0060679B"/>
    <w:rsid w:val="00613731"/>
    <w:rsid w:val="0062045B"/>
    <w:rsid w:val="006300B8"/>
    <w:rsid w:val="006318CC"/>
    <w:rsid w:val="006322F5"/>
    <w:rsid w:val="00632F65"/>
    <w:rsid w:val="006332CA"/>
    <w:rsid w:val="0063558A"/>
    <w:rsid w:val="006357AF"/>
    <w:rsid w:val="006368CD"/>
    <w:rsid w:val="00636A41"/>
    <w:rsid w:val="00640C0F"/>
    <w:rsid w:val="00645537"/>
    <w:rsid w:val="0064674C"/>
    <w:rsid w:val="006544E8"/>
    <w:rsid w:val="006651D1"/>
    <w:rsid w:val="00665C4C"/>
    <w:rsid w:val="00673B90"/>
    <w:rsid w:val="00680706"/>
    <w:rsid w:val="00687A13"/>
    <w:rsid w:val="0069261C"/>
    <w:rsid w:val="006945FF"/>
    <w:rsid w:val="00694A73"/>
    <w:rsid w:val="00696A14"/>
    <w:rsid w:val="00696A35"/>
    <w:rsid w:val="006978DE"/>
    <w:rsid w:val="006A0443"/>
    <w:rsid w:val="006A05E8"/>
    <w:rsid w:val="006A4872"/>
    <w:rsid w:val="006A4CAE"/>
    <w:rsid w:val="006B1B11"/>
    <w:rsid w:val="006B36B9"/>
    <w:rsid w:val="006B3D34"/>
    <w:rsid w:val="006B68A6"/>
    <w:rsid w:val="006B72B9"/>
    <w:rsid w:val="006B7CC1"/>
    <w:rsid w:val="006C0A1F"/>
    <w:rsid w:val="006D56BC"/>
    <w:rsid w:val="006D6BBF"/>
    <w:rsid w:val="006D7339"/>
    <w:rsid w:val="006E0150"/>
    <w:rsid w:val="006E1A31"/>
    <w:rsid w:val="006E3404"/>
    <w:rsid w:val="006E50C1"/>
    <w:rsid w:val="006E5420"/>
    <w:rsid w:val="006F0E28"/>
    <w:rsid w:val="006F0FD9"/>
    <w:rsid w:val="006F189A"/>
    <w:rsid w:val="006F269E"/>
    <w:rsid w:val="006F48A7"/>
    <w:rsid w:val="006F611B"/>
    <w:rsid w:val="006F68E4"/>
    <w:rsid w:val="007057B9"/>
    <w:rsid w:val="00710C02"/>
    <w:rsid w:val="0071618E"/>
    <w:rsid w:val="007169C3"/>
    <w:rsid w:val="007213A1"/>
    <w:rsid w:val="0072222B"/>
    <w:rsid w:val="00722587"/>
    <w:rsid w:val="00722B30"/>
    <w:rsid w:val="00722DFC"/>
    <w:rsid w:val="0072563D"/>
    <w:rsid w:val="00726149"/>
    <w:rsid w:val="00733274"/>
    <w:rsid w:val="00740D3E"/>
    <w:rsid w:val="00740D7D"/>
    <w:rsid w:val="00754F18"/>
    <w:rsid w:val="00760178"/>
    <w:rsid w:val="00760B01"/>
    <w:rsid w:val="007665F1"/>
    <w:rsid w:val="007701BD"/>
    <w:rsid w:val="007736B0"/>
    <w:rsid w:val="00773FE8"/>
    <w:rsid w:val="00775E0C"/>
    <w:rsid w:val="007801FF"/>
    <w:rsid w:val="00787A77"/>
    <w:rsid w:val="00792126"/>
    <w:rsid w:val="00792E02"/>
    <w:rsid w:val="007943EC"/>
    <w:rsid w:val="0079577B"/>
    <w:rsid w:val="00796EE2"/>
    <w:rsid w:val="00797887"/>
    <w:rsid w:val="007A096E"/>
    <w:rsid w:val="007A10AF"/>
    <w:rsid w:val="007A293B"/>
    <w:rsid w:val="007B030A"/>
    <w:rsid w:val="007B11FD"/>
    <w:rsid w:val="007B17CB"/>
    <w:rsid w:val="007B2DB2"/>
    <w:rsid w:val="007B4C0E"/>
    <w:rsid w:val="007C02D4"/>
    <w:rsid w:val="007C1991"/>
    <w:rsid w:val="007C3D7A"/>
    <w:rsid w:val="007C454B"/>
    <w:rsid w:val="007C67B4"/>
    <w:rsid w:val="007C74CD"/>
    <w:rsid w:val="007D144D"/>
    <w:rsid w:val="007D5DCA"/>
    <w:rsid w:val="007D65A0"/>
    <w:rsid w:val="007D79A0"/>
    <w:rsid w:val="007D7FD7"/>
    <w:rsid w:val="007E302B"/>
    <w:rsid w:val="007F02B4"/>
    <w:rsid w:val="007F0660"/>
    <w:rsid w:val="007F13C9"/>
    <w:rsid w:val="007F1837"/>
    <w:rsid w:val="007F3985"/>
    <w:rsid w:val="007F3D22"/>
    <w:rsid w:val="007F7945"/>
    <w:rsid w:val="007F7FBE"/>
    <w:rsid w:val="00800200"/>
    <w:rsid w:val="00800408"/>
    <w:rsid w:val="008007D2"/>
    <w:rsid w:val="0080114C"/>
    <w:rsid w:val="00803A95"/>
    <w:rsid w:val="008158BA"/>
    <w:rsid w:val="00817C84"/>
    <w:rsid w:val="008227F6"/>
    <w:rsid w:val="00823273"/>
    <w:rsid w:val="00830707"/>
    <w:rsid w:val="00830BF3"/>
    <w:rsid w:val="00832CA7"/>
    <w:rsid w:val="00836150"/>
    <w:rsid w:val="0084115F"/>
    <w:rsid w:val="00844D88"/>
    <w:rsid w:val="00847AC7"/>
    <w:rsid w:val="00847B2A"/>
    <w:rsid w:val="008510FB"/>
    <w:rsid w:val="008543B6"/>
    <w:rsid w:val="0085456E"/>
    <w:rsid w:val="008547B7"/>
    <w:rsid w:val="00857549"/>
    <w:rsid w:val="00862FE4"/>
    <w:rsid w:val="008640AC"/>
    <w:rsid w:val="008659D6"/>
    <w:rsid w:val="00866596"/>
    <w:rsid w:val="00866CCF"/>
    <w:rsid w:val="008674D5"/>
    <w:rsid w:val="00884E82"/>
    <w:rsid w:val="00887C38"/>
    <w:rsid w:val="00892124"/>
    <w:rsid w:val="00892BD2"/>
    <w:rsid w:val="00894290"/>
    <w:rsid w:val="00894E37"/>
    <w:rsid w:val="0089609A"/>
    <w:rsid w:val="00896602"/>
    <w:rsid w:val="00897519"/>
    <w:rsid w:val="008A16A8"/>
    <w:rsid w:val="008A21FE"/>
    <w:rsid w:val="008A2AE4"/>
    <w:rsid w:val="008A2EDD"/>
    <w:rsid w:val="008A6819"/>
    <w:rsid w:val="008A7D71"/>
    <w:rsid w:val="008B039A"/>
    <w:rsid w:val="008B1BF2"/>
    <w:rsid w:val="008B271B"/>
    <w:rsid w:val="008C11C1"/>
    <w:rsid w:val="008C171C"/>
    <w:rsid w:val="008D2391"/>
    <w:rsid w:val="008D31DA"/>
    <w:rsid w:val="008E075D"/>
    <w:rsid w:val="008E07FB"/>
    <w:rsid w:val="008F0902"/>
    <w:rsid w:val="008F0D0A"/>
    <w:rsid w:val="008F5DD9"/>
    <w:rsid w:val="00902780"/>
    <w:rsid w:val="00903BC1"/>
    <w:rsid w:val="00905F73"/>
    <w:rsid w:val="0091211E"/>
    <w:rsid w:val="00912B3D"/>
    <w:rsid w:val="0091338B"/>
    <w:rsid w:val="00913739"/>
    <w:rsid w:val="00914A4F"/>
    <w:rsid w:val="0091774D"/>
    <w:rsid w:val="00920A7B"/>
    <w:rsid w:val="00922851"/>
    <w:rsid w:val="00923515"/>
    <w:rsid w:val="00925E26"/>
    <w:rsid w:val="009267E9"/>
    <w:rsid w:val="00930299"/>
    <w:rsid w:val="0093069D"/>
    <w:rsid w:val="0093117A"/>
    <w:rsid w:val="00934FD4"/>
    <w:rsid w:val="00946354"/>
    <w:rsid w:val="00951922"/>
    <w:rsid w:val="00955622"/>
    <w:rsid w:val="00962144"/>
    <w:rsid w:val="0096378B"/>
    <w:rsid w:val="00965075"/>
    <w:rsid w:val="00970375"/>
    <w:rsid w:val="00970745"/>
    <w:rsid w:val="009743FD"/>
    <w:rsid w:val="00976A39"/>
    <w:rsid w:val="009810DF"/>
    <w:rsid w:val="00982FA4"/>
    <w:rsid w:val="00983081"/>
    <w:rsid w:val="00990A45"/>
    <w:rsid w:val="0099135A"/>
    <w:rsid w:val="0099433F"/>
    <w:rsid w:val="0099574D"/>
    <w:rsid w:val="009B3A34"/>
    <w:rsid w:val="009B5BAB"/>
    <w:rsid w:val="009B7632"/>
    <w:rsid w:val="009B78BF"/>
    <w:rsid w:val="009C17E2"/>
    <w:rsid w:val="009C3353"/>
    <w:rsid w:val="009C3AAC"/>
    <w:rsid w:val="009C485F"/>
    <w:rsid w:val="009C4D7A"/>
    <w:rsid w:val="009C63C9"/>
    <w:rsid w:val="009C7DEC"/>
    <w:rsid w:val="009D06B0"/>
    <w:rsid w:val="009D4419"/>
    <w:rsid w:val="009E0C1B"/>
    <w:rsid w:val="009E1C77"/>
    <w:rsid w:val="009E5C1F"/>
    <w:rsid w:val="009E602E"/>
    <w:rsid w:val="009F5309"/>
    <w:rsid w:val="00A0071E"/>
    <w:rsid w:val="00A012DB"/>
    <w:rsid w:val="00A01CB0"/>
    <w:rsid w:val="00A02AF4"/>
    <w:rsid w:val="00A079CF"/>
    <w:rsid w:val="00A10DB6"/>
    <w:rsid w:val="00A111EB"/>
    <w:rsid w:val="00A12C18"/>
    <w:rsid w:val="00A13458"/>
    <w:rsid w:val="00A14900"/>
    <w:rsid w:val="00A149E2"/>
    <w:rsid w:val="00A16EF2"/>
    <w:rsid w:val="00A177BC"/>
    <w:rsid w:val="00A20048"/>
    <w:rsid w:val="00A20B3C"/>
    <w:rsid w:val="00A36950"/>
    <w:rsid w:val="00A37446"/>
    <w:rsid w:val="00A37A07"/>
    <w:rsid w:val="00A41F5B"/>
    <w:rsid w:val="00A45E5E"/>
    <w:rsid w:val="00A46072"/>
    <w:rsid w:val="00A467B4"/>
    <w:rsid w:val="00A47489"/>
    <w:rsid w:val="00A50D41"/>
    <w:rsid w:val="00A53A0F"/>
    <w:rsid w:val="00A63668"/>
    <w:rsid w:val="00A63748"/>
    <w:rsid w:val="00A649F5"/>
    <w:rsid w:val="00A70087"/>
    <w:rsid w:val="00A71C0A"/>
    <w:rsid w:val="00A72F73"/>
    <w:rsid w:val="00A779BF"/>
    <w:rsid w:val="00A811E5"/>
    <w:rsid w:val="00A812EE"/>
    <w:rsid w:val="00A81AE6"/>
    <w:rsid w:val="00A8663D"/>
    <w:rsid w:val="00A90835"/>
    <w:rsid w:val="00A958FC"/>
    <w:rsid w:val="00AA2FA5"/>
    <w:rsid w:val="00AB19B4"/>
    <w:rsid w:val="00AB1FCC"/>
    <w:rsid w:val="00AB319C"/>
    <w:rsid w:val="00AB31DD"/>
    <w:rsid w:val="00AB4BCA"/>
    <w:rsid w:val="00AC0445"/>
    <w:rsid w:val="00AC33C0"/>
    <w:rsid w:val="00AC44C1"/>
    <w:rsid w:val="00AD28E4"/>
    <w:rsid w:val="00AD4A66"/>
    <w:rsid w:val="00AD4F4D"/>
    <w:rsid w:val="00AD5371"/>
    <w:rsid w:val="00AD7CA0"/>
    <w:rsid w:val="00AE5469"/>
    <w:rsid w:val="00AE5B49"/>
    <w:rsid w:val="00AE63E2"/>
    <w:rsid w:val="00AF2E6E"/>
    <w:rsid w:val="00B039EA"/>
    <w:rsid w:val="00B050C2"/>
    <w:rsid w:val="00B05197"/>
    <w:rsid w:val="00B05687"/>
    <w:rsid w:val="00B119FC"/>
    <w:rsid w:val="00B15D81"/>
    <w:rsid w:val="00B16404"/>
    <w:rsid w:val="00B16A25"/>
    <w:rsid w:val="00B178FC"/>
    <w:rsid w:val="00B21FC4"/>
    <w:rsid w:val="00B228B2"/>
    <w:rsid w:val="00B24684"/>
    <w:rsid w:val="00B347A2"/>
    <w:rsid w:val="00B34B7E"/>
    <w:rsid w:val="00B36A74"/>
    <w:rsid w:val="00B37F92"/>
    <w:rsid w:val="00B37FBB"/>
    <w:rsid w:val="00B448CE"/>
    <w:rsid w:val="00B4556D"/>
    <w:rsid w:val="00B46855"/>
    <w:rsid w:val="00B47F03"/>
    <w:rsid w:val="00B56222"/>
    <w:rsid w:val="00B60D69"/>
    <w:rsid w:val="00B63545"/>
    <w:rsid w:val="00B65415"/>
    <w:rsid w:val="00B67112"/>
    <w:rsid w:val="00B709B3"/>
    <w:rsid w:val="00B726C0"/>
    <w:rsid w:val="00B7341D"/>
    <w:rsid w:val="00B73ECC"/>
    <w:rsid w:val="00B85D7F"/>
    <w:rsid w:val="00B9187A"/>
    <w:rsid w:val="00B93AE2"/>
    <w:rsid w:val="00B9595B"/>
    <w:rsid w:val="00B97D3D"/>
    <w:rsid w:val="00BA0399"/>
    <w:rsid w:val="00BA4B9B"/>
    <w:rsid w:val="00BA4FE3"/>
    <w:rsid w:val="00BA62E7"/>
    <w:rsid w:val="00BB37FB"/>
    <w:rsid w:val="00BB5416"/>
    <w:rsid w:val="00BB7ECB"/>
    <w:rsid w:val="00BC0AA1"/>
    <w:rsid w:val="00BC28BF"/>
    <w:rsid w:val="00BC2A4F"/>
    <w:rsid w:val="00BC2B73"/>
    <w:rsid w:val="00BC341A"/>
    <w:rsid w:val="00BC755A"/>
    <w:rsid w:val="00BD1705"/>
    <w:rsid w:val="00BD21EC"/>
    <w:rsid w:val="00BD2AD0"/>
    <w:rsid w:val="00BD54D2"/>
    <w:rsid w:val="00BE371B"/>
    <w:rsid w:val="00BF58A4"/>
    <w:rsid w:val="00BF7D92"/>
    <w:rsid w:val="00C03974"/>
    <w:rsid w:val="00C046A7"/>
    <w:rsid w:val="00C07829"/>
    <w:rsid w:val="00C13514"/>
    <w:rsid w:val="00C16A7B"/>
    <w:rsid w:val="00C20147"/>
    <w:rsid w:val="00C24899"/>
    <w:rsid w:val="00C2658E"/>
    <w:rsid w:val="00C27ECB"/>
    <w:rsid w:val="00C3316B"/>
    <w:rsid w:val="00C3723E"/>
    <w:rsid w:val="00C43289"/>
    <w:rsid w:val="00C43591"/>
    <w:rsid w:val="00C46A54"/>
    <w:rsid w:val="00C47173"/>
    <w:rsid w:val="00C5035F"/>
    <w:rsid w:val="00C50AA6"/>
    <w:rsid w:val="00C52B3A"/>
    <w:rsid w:val="00C53960"/>
    <w:rsid w:val="00C561CD"/>
    <w:rsid w:val="00C60915"/>
    <w:rsid w:val="00C60CFD"/>
    <w:rsid w:val="00C61A78"/>
    <w:rsid w:val="00C6266E"/>
    <w:rsid w:val="00C6443C"/>
    <w:rsid w:val="00C65D83"/>
    <w:rsid w:val="00C675FC"/>
    <w:rsid w:val="00C67A44"/>
    <w:rsid w:val="00C71447"/>
    <w:rsid w:val="00C764A2"/>
    <w:rsid w:val="00C80FF8"/>
    <w:rsid w:val="00C83516"/>
    <w:rsid w:val="00C85DF5"/>
    <w:rsid w:val="00C86929"/>
    <w:rsid w:val="00C903A2"/>
    <w:rsid w:val="00C9084E"/>
    <w:rsid w:val="00C957D2"/>
    <w:rsid w:val="00C9639B"/>
    <w:rsid w:val="00CA106E"/>
    <w:rsid w:val="00CA225E"/>
    <w:rsid w:val="00CA516C"/>
    <w:rsid w:val="00CA6E59"/>
    <w:rsid w:val="00CB0D81"/>
    <w:rsid w:val="00CB0FC2"/>
    <w:rsid w:val="00CB22D3"/>
    <w:rsid w:val="00CB3F18"/>
    <w:rsid w:val="00CB6EA2"/>
    <w:rsid w:val="00CB7B4C"/>
    <w:rsid w:val="00CC342B"/>
    <w:rsid w:val="00CC4E99"/>
    <w:rsid w:val="00CD0423"/>
    <w:rsid w:val="00CD137D"/>
    <w:rsid w:val="00CD1C57"/>
    <w:rsid w:val="00CD37F0"/>
    <w:rsid w:val="00CD41A0"/>
    <w:rsid w:val="00CE0226"/>
    <w:rsid w:val="00CE2729"/>
    <w:rsid w:val="00CE3778"/>
    <w:rsid w:val="00CE3A5F"/>
    <w:rsid w:val="00CE5FA3"/>
    <w:rsid w:val="00CE678D"/>
    <w:rsid w:val="00CE68E7"/>
    <w:rsid w:val="00CF2C94"/>
    <w:rsid w:val="00CF3560"/>
    <w:rsid w:val="00CF48AD"/>
    <w:rsid w:val="00CF6668"/>
    <w:rsid w:val="00CF7045"/>
    <w:rsid w:val="00D04C87"/>
    <w:rsid w:val="00D11605"/>
    <w:rsid w:val="00D121A4"/>
    <w:rsid w:val="00D16665"/>
    <w:rsid w:val="00D20281"/>
    <w:rsid w:val="00D204C0"/>
    <w:rsid w:val="00D230ED"/>
    <w:rsid w:val="00D27CB0"/>
    <w:rsid w:val="00D31FC5"/>
    <w:rsid w:val="00D3390B"/>
    <w:rsid w:val="00D35254"/>
    <w:rsid w:val="00D3702A"/>
    <w:rsid w:val="00D407AB"/>
    <w:rsid w:val="00D42C8A"/>
    <w:rsid w:val="00D47BDF"/>
    <w:rsid w:val="00D507B3"/>
    <w:rsid w:val="00D51E39"/>
    <w:rsid w:val="00D51E69"/>
    <w:rsid w:val="00D54897"/>
    <w:rsid w:val="00D604D6"/>
    <w:rsid w:val="00D6309C"/>
    <w:rsid w:val="00D64754"/>
    <w:rsid w:val="00D66233"/>
    <w:rsid w:val="00D6764B"/>
    <w:rsid w:val="00D71A59"/>
    <w:rsid w:val="00D721F3"/>
    <w:rsid w:val="00D7241F"/>
    <w:rsid w:val="00D7288A"/>
    <w:rsid w:val="00D80578"/>
    <w:rsid w:val="00D8066F"/>
    <w:rsid w:val="00D813D4"/>
    <w:rsid w:val="00D83F8B"/>
    <w:rsid w:val="00D84A66"/>
    <w:rsid w:val="00D85BFA"/>
    <w:rsid w:val="00D875D0"/>
    <w:rsid w:val="00D91D8A"/>
    <w:rsid w:val="00D91DEE"/>
    <w:rsid w:val="00D930DA"/>
    <w:rsid w:val="00D93E1A"/>
    <w:rsid w:val="00D93EC7"/>
    <w:rsid w:val="00D956AD"/>
    <w:rsid w:val="00D9571F"/>
    <w:rsid w:val="00D96A5E"/>
    <w:rsid w:val="00D97EB9"/>
    <w:rsid w:val="00DA7C1B"/>
    <w:rsid w:val="00DB2282"/>
    <w:rsid w:val="00DB2311"/>
    <w:rsid w:val="00DB70AE"/>
    <w:rsid w:val="00DC0526"/>
    <w:rsid w:val="00DC1EEC"/>
    <w:rsid w:val="00DC2782"/>
    <w:rsid w:val="00DC5339"/>
    <w:rsid w:val="00DC7244"/>
    <w:rsid w:val="00DC7ED4"/>
    <w:rsid w:val="00DD08AC"/>
    <w:rsid w:val="00DD2356"/>
    <w:rsid w:val="00DD430D"/>
    <w:rsid w:val="00DD614B"/>
    <w:rsid w:val="00DE04C7"/>
    <w:rsid w:val="00DE131C"/>
    <w:rsid w:val="00DE1B73"/>
    <w:rsid w:val="00DE2381"/>
    <w:rsid w:val="00DE257A"/>
    <w:rsid w:val="00DE47EB"/>
    <w:rsid w:val="00DE70C0"/>
    <w:rsid w:val="00DF1A2F"/>
    <w:rsid w:val="00DF3455"/>
    <w:rsid w:val="00DF41AE"/>
    <w:rsid w:val="00DF4DA3"/>
    <w:rsid w:val="00DF5F54"/>
    <w:rsid w:val="00E00845"/>
    <w:rsid w:val="00E07DB0"/>
    <w:rsid w:val="00E10ABB"/>
    <w:rsid w:val="00E11FF7"/>
    <w:rsid w:val="00E13ACB"/>
    <w:rsid w:val="00E14623"/>
    <w:rsid w:val="00E146DF"/>
    <w:rsid w:val="00E2196C"/>
    <w:rsid w:val="00E21BA0"/>
    <w:rsid w:val="00E21D03"/>
    <w:rsid w:val="00E25D33"/>
    <w:rsid w:val="00E318E8"/>
    <w:rsid w:val="00E3350C"/>
    <w:rsid w:val="00E366B2"/>
    <w:rsid w:val="00E37068"/>
    <w:rsid w:val="00E4109F"/>
    <w:rsid w:val="00E41B5E"/>
    <w:rsid w:val="00E46539"/>
    <w:rsid w:val="00E47762"/>
    <w:rsid w:val="00E507DF"/>
    <w:rsid w:val="00E57182"/>
    <w:rsid w:val="00E60500"/>
    <w:rsid w:val="00E649E1"/>
    <w:rsid w:val="00E65F61"/>
    <w:rsid w:val="00E66D6D"/>
    <w:rsid w:val="00E84FE6"/>
    <w:rsid w:val="00E859AF"/>
    <w:rsid w:val="00E86CB9"/>
    <w:rsid w:val="00E879E2"/>
    <w:rsid w:val="00E91B74"/>
    <w:rsid w:val="00E92BE9"/>
    <w:rsid w:val="00E93BD5"/>
    <w:rsid w:val="00E95C14"/>
    <w:rsid w:val="00E9696A"/>
    <w:rsid w:val="00EA1F98"/>
    <w:rsid w:val="00EA24C1"/>
    <w:rsid w:val="00EA38F6"/>
    <w:rsid w:val="00EA3FC6"/>
    <w:rsid w:val="00EB05E9"/>
    <w:rsid w:val="00EB135A"/>
    <w:rsid w:val="00EB1A1A"/>
    <w:rsid w:val="00EB6E5B"/>
    <w:rsid w:val="00EB7123"/>
    <w:rsid w:val="00EC015C"/>
    <w:rsid w:val="00EC100A"/>
    <w:rsid w:val="00EC5935"/>
    <w:rsid w:val="00EC7A99"/>
    <w:rsid w:val="00ED198C"/>
    <w:rsid w:val="00ED1E89"/>
    <w:rsid w:val="00ED34F5"/>
    <w:rsid w:val="00ED3BA9"/>
    <w:rsid w:val="00ED7664"/>
    <w:rsid w:val="00EE0921"/>
    <w:rsid w:val="00EE38A1"/>
    <w:rsid w:val="00EE3B18"/>
    <w:rsid w:val="00EE4CD6"/>
    <w:rsid w:val="00EE5B3A"/>
    <w:rsid w:val="00EE6118"/>
    <w:rsid w:val="00EE794B"/>
    <w:rsid w:val="00EF13BE"/>
    <w:rsid w:val="00EF1E6F"/>
    <w:rsid w:val="00F02D28"/>
    <w:rsid w:val="00F05524"/>
    <w:rsid w:val="00F05BCC"/>
    <w:rsid w:val="00F05F6E"/>
    <w:rsid w:val="00F06263"/>
    <w:rsid w:val="00F10C6B"/>
    <w:rsid w:val="00F1354D"/>
    <w:rsid w:val="00F14286"/>
    <w:rsid w:val="00F17519"/>
    <w:rsid w:val="00F21928"/>
    <w:rsid w:val="00F23010"/>
    <w:rsid w:val="00F260A9"/>
    <w:rsid w:val="00F26350"/>
    <w:rsid w:val="00F2689A"/>
    <w:rsid w:val="00F27AB1"/>
    <w:rsid w:val="00F30E3E"/>
    <w:rsid w:val="00F30FEA"/>
    <w:rsid w:val="00F32C43"/>
    <w:rsid w:val="00F337F5"/>
    <w:rsid w:val="00F3695F"/>
    <w:rsid w:val="00F3760C"/>
    <w:rsid w:val="00F401CD"/>
    <w:rsid w:val="00F43EEE"/>
    <w:rsid w:val="00F45963"/>
    <w:rsid w:val="00F470EE"/>
    <w:rsid w:val="00F47E3C"/>
    <w:rsid w:val="00F5095F"/>
    <w:rsid w:val="00F52BD7"/>
    <w:rsid w:val="00F532B8"/>
    <w:rsid w:val="00F552A9"/>
    <w:rsid w:val="00F71AA8"/>
    <w:rsid w:val="00F76107"/>
    <w:rsid w:val="00F7760C"/>
    <w:rsid w:val="00F82AAF"/>
    <w:rsid w:val="00F84F51"/>
    <w:rsid w:val="00F867EA"/>
    <w:rsid w:val="00F9256E"/>
    <w:rsid w:val="00F96736"/>
    <w:rsid w:val="00F978CA"/>
    <w:rsid w:val="00F97D7D"/>
    <w:rsid w:val="00FA15E4"/>
    <w:rsid w:val="00FA263E"/>
    <w:rsid w:val="00FA4562"/>
    <w:rsid w:val="00FB028F"/>
    <w:rsid w:val="00FB10DF"/>
    <w:rsid w:val="00FB4497"/>
    <w:rsid w:val="00FB524D"/>
    <w:rsid w:val="00FC47C1"/>
    <w:rsid w:val="00FD0229"/>
    <w:rsid w:val="00FD3094"/>
    <w:rsid w:val="00FD618F"/>
    <w:rsid w:val="00FD6E6F"/>
    <w:rsid w:val="00FD758B"/>
    <w:rsid w:val="00FE19A7"/>
    <w:rsid w:val="00FE5857"/>
    <w:rsid w:val="00FE5BC8"/>
    <w:rsid w:val="00FE7C83"/>
    <w:rsid w:val="00FF4C54"/>
    <w:rsid w:val="00FF632C"/>
    <w:rsid w:val="00FF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2E18E9"/>
  <w15:chartTrackingRefBased/>
  <w15:docId w15:val="{3F5FED0A-29E5-4914-AEAF-D88D11E4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281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D20281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D507B3"/>
    <w:pPr>
      <w:keepNext/>
      <w:spacing w:after="0" w:line="240" w:lineRule="auto"/>
      <w:jc w:val="right"/>
      <w:outlineLvl w:val="3"/>
    </w:pPr>
    <w:rPr>
      <w:rFonts w:ascii="Tahoma" w:eastAsia="Times New Roman" w:hAnsi="Tahoma"/>
      <w:b/>
      <w:bCs/>
      <w:i/>
      <w:iCs/>
      <w:sz w:val="28"/>
      <w:szCs w:val="24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07B3"/>
  </w:style>
  <w:style w:type="paragraph" w:styleId="Rodap">
    <w:name w:val="footer"/>
    <w:basedOn w:val="Normal"/>
    <w:link w:val="Rodap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07B3"/>
  </w:style>
  <w:style w:type="character" w:customStyle="1" w:styleId="Ttulo4Char">
    <w:name w:val="Título 4 Char"/>
    <w:basedOn w:val="Fontepargpadro"/>
    <w:link w:val="Ttulo4"/>
    <w:rsid w:val="00D507B3"/>
    <w:rPr>
      <w:rFonts w:ascii="Tahoma" w:eastAsia="Times New Roman" w:hAnsi="Tahoma" w:cs="Times New Roman"/>
      <w:b/>
      <w:bCs/>
      <w:i/>
      <w:iCs/>
      <w:sz w:val="28"/>
      <w:szCs w:val="24"/>
      <w:lang w:val="x-none" w:eastAsia="x-none"/>
    </w:rPr>
  </w:style>
  <w:style w:type="table" w:styleId="Tabelacomgrade">
    <w:name w:val="Table Grid"/>
    <w:basedOn w:val="Tabelanormal"/>
    <w:uiPriority w:val="39"/>
    <w:rsid w:val="00792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D309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20281"/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jpeg"/><Relationship Id="rId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%20Maria\Desktop\DocumentoRecebidos\8.%20Relat&#243;rio%20de%20Atividades%20-%20Pessoa%20F&#237;sic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8. Relatório de Atividades - Pessoa Física.dotx</Template>
  <TotalTime>262</TotalTime>
  <Pages>1</Pages>
  <Words>299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</dc:creator>
  <cp:keywords/>
  <dc:description/>
  <cp:lastModifiedBy>Ytalo Ribeiro</cp:lastModifiedBy>
  <cp:revision>45</cp:revision>
  <dcterms:created xsi:type="dcterms:W3CDTF">2020-06-25T18:20:00Z</dcterms:created>
  <dcterms:modified xsi:type="dcterms:W3CDTF">2021-09-06T16:10:00Z</dcterms:modified>
</cp:coreProperties>
</file>