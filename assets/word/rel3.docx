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78F6C06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="009C6C1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  <w:r w:rsidR="009C6C1F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48E16A4F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A1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1DB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58897E6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E16C47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CE5485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68CB00ED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EEF75FD" w14:textId="538E4858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147A4538" w14:textId="31BE2260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403B2644" w14:textId="77777777" w:rsidR="00E51B81" w:rsidRDefault="00E51B81" w:rsidP="00E51B81">
            <w:pPr>
              <w:pStyle w:val="Rodap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79C03160" w:rsidR="00325F4A" w:rsidRPr="00FF4C54" w:rsidRDefault="00070597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51C5454" w:rsidR="00325F4A" w:rsidRDefault="00325F4A" w:rsidP="00070597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6ADBEE5C" w14:textId="668DC8E5" w:rsidR="004924D1" w:rsidRDefault="004924D1" w:rsidP="00070597">
            <w:pPr>
              <w:pStyle w:val="Rodap"/>
              <w:jc w:val="both"/>
            </w:pPr>
          </w:p>
          <w:p w14:paraId="6860F040" w14:textId="69EDB924" w:rsidR="004924D1" w:rsidRDefault="004924D1" w:rsidP="00070597">
            <w:pPr>
              <w:pStyle w:val="Rodap"/>
              <w:jc w:val="both"/>
            </w:pPr>
          </w:p>
          <w:p w14:paraId="5FE47783" w14:textId="5AC9C9D5" w:rsidR="004924D1" w:rsidRDefault="004924D1" w:rsidP="00070597">
            <w:pPr>
              <w:pStyle w:val="Rodap"/>
              <w:jc w:val="both"/>
            </w:pPr>
          </w:p>
          <w:p w14:paraId="0A50EA24" w14:textId="77777777" w:rsidR="004924D1" w:rsidRPr="00070597" w:rsidRDefault="004924D1" w:rsidP="00070597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227076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lastRenderedPageBreak/>
        <w:t xml:space="preserve">Data: </w:t>
      </w:r>
      <w:r w:rsidR="00BB716E">
        <w:rPr>
          <w:rFonts w:asciiTheme="minorHAnsi" w:hAnsiTheme="minorHAnsi" w:cstheme="minorHAnsi"/>
          <w:sz w:val="20"/>
          <w:szCs w:val="20"/>
        </w:rPr>
        <w:t>{</w:t>
      </w:r>
      <w:r w:rsidR="009C6C1F">
        <w:rPr>
          <w:rFonts w:asciiTheme="minorHAnsi" w:hAnsiTheme="minorHAnsi" w:cstheme="minorHAnsi"/>
          <w:sz w:val="20"/>
          <w:szCs w:val="20"/>
        </w:rPr>
        <w:t>final</w:t>
      </w:r>
      <w:r w:rsidR="00BB716E">
        <w:rPr>
          <w:rFonts w:asciiTheme="minorHAnsi" w:hAnsiTheme="minorHAnsi" w:cstheme="minorHAnsi"/>
          <w:sz w:val="20"/>
          <w:szCs w:val="20"/>
        </w:rPr>
        <w:t>}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8D7A" w14:textId="77777777" w:rsidR="00460D3E" w:rsidRDefault="00460D3E" w:rsidP="00D507B3">
      <w:pPr>
        <w:spacing w:after="0" w:line="240" w:lineRule="auto"/>
      </w:pPr>
      <w:r>
        <w:separator/>
      </w:r>
    </w:p>
  </w:endnote>
  <w:endnote w:type="continuationSeparator" w:id="0">
    <w:p w14:paraId="65AE21B0" w14:textId="77777777" w:rsidR="00460D3E" w:rsidRDefault="00460D3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ED8C" w14:textId="77777777" w:rsidR="00460D3E" w:rsidRDefault="00460D3E" w:rsidP="00D507B3">
      <w:pPr>
        <w:spacing w:after="0" w:line="240" w:lineRule="auto"/>
      </w:pPr>
      <w:r>
        <w:separator/>
      </w:r>
    </w:p>
  </w:footnote>
  <w:footnote w:type="continuationSeparator" w:id="0">
    <w:p w14:paraId="1DA985C7" w14:textId="77777777" w:rsidR="00460D3E" w:rsidRDefault="00460D3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7CD2"/>
    <w:rsid w:val="00052823"/>
    <w:rsid w:val="00052AC4"/>
    <w:rsid w:val="000569C3"/>
    <w:rsid w:val="000569D3"/>
    <w:rsid w:val="0006542B"/>
    <w:rsid w:val="00070597"/>
    <w:rsid w:val="00075026"/>
    <w:rsid w:val="00083B44"/>
    <w:rsid w:val="0009278A"/>
    <w:rsid w:val="000960C5"/>
    <w:rsid w:val="00097F2F"/>
    <w:rsid w:val="000A1DB5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60D3E"/>
    <w:rsid w:val="004746E9"/>
    <w:rsid w:val="00474D77"/>
    <w:rsid w:val="00477143"/>
    <w:rsid w:val="004847A1"/>
    <w:rsid w:val="00484B26"/>
    <w:rsid w:val="00486CF3"/>
    <w:rsid w:val="00490128"/>
    <w:rsid w:val="004924D1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E4431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E532E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6C1F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485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4E3"/>
    <w:rsid w:val="00E07DB0"/>
    <w:rsid w:val="00E10ABB"/>
    <w:rsid w:val="00E11FF7"/>
    <w:rsid w:val="00E13ACB"/>
    <w:rsid w:val="00E14623"/>
    <w:rsid w:val="00E146DF"/>
    <w:rsid w:val="00E16C47"/>
    <w:rsid w:val="00E2196C"/>
    <w:rsid w:val="00E21BA0"/>
    <w:rsid w:val="00E21D03"/>
    <w:rsid w:val="00E251A6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1B8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40</cp:revision>
  <dcterms:created xsi:type="dcterms:W3CDTF">2020-06-25T18:20:00Z</dcterms:created>
  <dcterms:modified xsi:type="dcterms:W3CDTF">2021-07-22T12:47:00Z</dcterms:modified>
</cp:coreProperties>
</file>