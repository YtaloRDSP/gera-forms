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9F5EDA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710A6B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5960A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76"/>
        <w:gridCol w:w="766"/>
        <w:gridCol w:w="139"/>
        <w:gridCol w:w="5753"/>
        <w:gridCol w:w="1275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2F41448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8AA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D842" w14:textId="77777777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867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5B0432" w:rsidRPr="00C561CD" w14:paraId="754AD819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AFDB" w14:textId="77777777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59F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713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09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CF519C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1F7" w14:textId="79B931F6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5F" w14:textId="1317DE1B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BF4" w14:textId="41E898BA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5B0432" w:rsidRPr="00C561CD" w14:paraId="3FC68BE8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4D6" w14:textId="03BE9600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052A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D38F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A60" w14:textId="63D63F15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604597B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49D" w14:textId="3EC7A798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7300" w14:textId="2A305E72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AA47" w14:textId="6393A3F5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5B0432" w:rsidRPr="00C561CD" w14:paraId="353E50FB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AEE9" w14:textId="5E8ADFB1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D16C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FF9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1827" w14:textId="269EEF4D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CF127E" w:rsidRPr="006E6411" w14:paraId="78ED91ED" w14:textId="77777777" w:rsidTr="00E24EEA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2158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1D10" w14:textId="77777777" w:rsidR="00CF127E" w:rsidRPr="006E6411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BE76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CF127E" w:rsidRPr="00C561CD" w14:paraId="66958BD3" w14:textId="77777777" w:rsidTr="00E24EEA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21DD" w14:textId="77777777" w:rsidR="00CF127E" w:rsidRPr="000C4697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{#at6}{Dias}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035D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C5B9" w14:textId="77777777" w:rsidR="00CF127E" w:rsidRPr="00C561CD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3A3A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73604" w:rsidRPr="006E6411" w14:paraId="49630E77" w14:textId="77777777" w:rsidTr="00C07165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2280" w14:textId="77777777" w:rsidR="00773604" w:rsidRPr="006E6411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{ind7}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64E3" w14:textId="77777777" w:rsidR="00773604" w:rsidRPr="006E6411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{ativ7}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30E1" w14:textId="77777777" w:rsidR="00773604" w:rsidRPr="006E6411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{totalCH7}</w:t>
            </w:r>
          </w:p>
        </w:tc>
      </w:tr>
      <w:tr w:rsidR="00773604" w:rsidRPr="00C561CD" w14:paraId="31A7BA15" w14:textId="77777777" w:rsidTr="00C0716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C644" w14:textId="77777777" w:rsidR="00773604" w:rsidRPr="000C4697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{#at7}{Dias}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1325" w14:textId="77777777" w:rsidR="00773604" w:rsidRPr="00C561CD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03069" w14:textId="77777777" w:rsidR="00773604" w:rsidRPr="00C561CD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E7F0" w14:textId="77777777" w:rsidR="00773604" w:rsidRPr="00C561CD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20849" w:rsidRPr="006E6411" w14:paraId="1CC7C654" w14:textId="77777777" w:rsidTr="003F61C5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3FAB" w14:textId="77777777" w:rsidR="00620849" w:rsidRPr="006E6411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{ind8}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4DAD" w14:textId="77777777" w:rsidR="00620849" w:rsidRPr="006E6411" w:rsidRDefault="00620849" w:rsidP="003F61C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{ativ8}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B56C" w14:textId="77777777" w:rsidR="00620849" w:rsidRPr="006E6411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{totalCH8}</w:t>
            </w:r>
          </w:p>
        </w:tc>
      </w:tr>
      <w:tr w:rsidR="00620849" w:rsidRPr="00C561CD" w14:paraId="42A8EB46" w14:textId="77777777" w:rsidTr="003F61C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530B" w14:textId="77777777" w:rsidR="00620849" w:rsidRPr="000C4697" w:rsidRDefault="00620849" w:rsidP="003F61C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{#at8}{Dias}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8E43" w14:textId="77777777" w:rsidR="00620849" w:rsidRPr="00C561CD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5BD5" w14:textId="77777777" w:rsidR="00620849" w:rsidRPr="00C561CD" w:rsidRDefault="00620849" w:rsidP="003F61C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3DCC2" w14:textId="77777777" w:rsidR="00620849" w:rsidRPr="00C561CD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859F8" w:rsidRPr="006E6411" w14:paraId="06C22E47" w14:textId="77777777" w:rsidTr="00E37D2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601C" w14:textId="77777777" w:rsidR="00F859F8" w:rsidRPr="006E6411" w:rsidRDefault="00F859F8" w:rsidP="00E37D2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{ind9}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859" w14:textId="77777777" w:rsidR="00F859F8" w:rsidRPr="006E6411" w:rsidRDefault="00F859F8" w:rsidP="00E37D2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{ativ9}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BE52" w14:textId="77777777" w:rsidR="00F859F8" w:rsidRPr="006E6411" w:rsidRDefault="00F859F8" w:rsidP="00E37D2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{totalCH9}</w:t>
            </w:r>
          </w:p>
        </w:tc>
      </w:tr>
      <w:tr w:rsidR="00F859F8" w:rsidRPr="00C561CD" w14:paraId="6AE0EF41" w14:textId="77777777" w:rsidTr="00E37D2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0F24" w14:textId="77777777" w:rsidR="00F859F8" w:rsidRPr="000C4697" w:rsidRDefault="00F859F8" w:rsidP="00E37D2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{#at9}{Dias}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FBE81" w14:textId="77777777" w:rsidR="00F859F8" w:rsidRPr="00C561CD" w:rsidRDefault="00F859F8" w:rsidP="00E37D2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C4051" w14:textId="77777777" w:rsidR="00F859F8" w:rsidRPr="00C561CD" w:rsidRDefault="00F859F8" w:rsidP="00E37D2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3B03" w14:textId="77777777" w:rsidR="00F859F8" w:rsidRPr="00C561CD" w:rsidRDefault="00F859F8" w:rsidP="00E37D2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5FC25203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F859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0F5B3678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F859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4B613963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F859F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5C43C3A9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F859F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38114086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F859F8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229B" w14:textId="77777777" w:rsidR="00CA778C" w:rsidRDefault="00CA778C" w:rsidP="00D507B3">
      <w:pPr>
        <w:spacing w:after="0" w:line="240" w:lineRule="auto"/>
      </w:pPr>
      <w:r>
        <w:separator/>
      </w:r>
    </w:p>
  </w:endnote>
  <w:endnote w:type="continuationSeparator" w:id="0">
    <w:p w14:paraId="4F30259E" w14:textId="77777777" w:rsidR="00CA778C" w:rsidRDefault="00CA778C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D265" w14:textId="77777777" w:rsidR="00CA778C" w:rsidRDefault="00CA778C" w:rsidP="00D507B3">
      <w:pPr>
        <w:spacing w:after="0" w:line="240" w:lineRule="auto"/>
      </w:pPr>
      <w:r>
        <w:separator/>
      </w:r>
    </w:p>
  </w:footnote>
  <w:footnote w:type="continuationSeparator" w:id="0">
    <w:p w14:paraId="4D1C662E" w14:textId="77777777" w:rsidR="00CA778C" w:rsidRDefault="00CA778C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003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27C0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960A5"/>
    <w:rsid w:val="005A22B2"/>
    <w:rsid w:val="005A25AD"/>
    <w:rsid w:val="005B0432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20849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A6B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04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1C64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B59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A778C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127E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493F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66E54"/>
    <w:rsid w:val="00F71AA8"/>
    <w:rsid w:val="00F76107"/>
    <w:rsid w:val="00F82AAF"/>
    <w:rsid w:val="00F84F51"/>
    <w:rsid w:val="00F859F8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264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39</cp:revision>
  <dcterms:created xsi:type="dcterms:W3CDTF">2020-06-25T18:20:00Z</dcterms:created>
  <dcterms:modified xsi:type="dcterms:W3CDTF">2021-09-06T16:16:00Z</dcterms:modified>
</cp:coreProperties>
</file>