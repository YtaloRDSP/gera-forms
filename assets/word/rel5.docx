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50821B5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04690C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64EEE0C1" w:rsidR="007F1837" w:rsidRPr="006B44D3" w:rsidRDefault="007F1837" w:rsidP="001261C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44D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905"/>
        <w:gridCol w:w="5827"/>
        <w:gridCol w:w="1276"/>
      </w:tblGrid>
      <w:tr w:rsidR="002C22BC" w:rsidRPr="00C561CD" w14:paraId="21346C2E" w14:textId="77777777" w:rsidTr="00B82AB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4AACC2EE" w14:textId="77777777" w:rsidTr="0072139B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2D3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1882" w14:textId="7777777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189B" w14:textId="77777777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0A59CB" w:rsidRPr="00C561CD" w14:paraId="03F2B6B2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0F62" w14:textId="77777777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0429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5F67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C956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0A59CB" w:rsidRPr="006E6411" w14:paraId="5B3B54C1" w14:textId="77777777" w:rsidTr="0072139B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84F6" w14:textId="0529410E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0FB" w14:textId="24875B57" w:rsidR="000A59CB" w:rsidRPr="006E6411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CF31" w14:textId="46DEB3F3" w:rsidR="000A59CB" w:rsidRPr="006E6411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0A59CB" w:rsidRPr="00C561CD" w14:paraId="080928BF" w14:textId="77777777" w:rsidTr="0072139B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54AC" w14:textId="6558EEDD" w:rsidR="000A59CB" w:rsidRPr="000C4697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F4D2" w14:textId="77777777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E7D0" w14:textId="77777777" w:rsidR="000A59CB" w:rsidRPr="00C561CD" w:rsidRDefault="000A59CB" w:rsidP="0072139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A5C" w14:textId="1FC6521E" w:rsidR="000A59CB" w:rsidRPr="00C561CD" w:rsidRDefault="000A59CB" w:rsidP="0072139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461A9E9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3EE18746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0DE6486C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0A59C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3060F59F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0A59C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65452179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0A59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79C0B5AF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7106EE69" w14:textId="31F52B74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2590DDFB" w14:textId="41A09BAF" w:rsidR="00746765" w:rsidRDefault="00746765" w:rsidP="00B9187A">
            <w:pPr>
              <w:pStyle w:val="Rodap"/>
              <w:jc w:val="center"/>
              <w:rPr>
                <w:i/>
              </w:rPr>
            </w:pPr>
          </w:p>
          <w:p w14:paraId="01B3B961" w14:textId="77777777" w:rsidR="00746765" w:rsidRDefault="00746765" w:rsidP="00746765">
            <w:pPr>
              <w:pStyle w:val="Rodap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(assinatura)</w:t>
            </w:r>
          </w:p>
          <w:p w14:paraId="664CAA98" w14:textId="63C2E041" w:rsidR="00325F4A" w:rsidRPr="00FF4C54" w:rsidRDefault="00746765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3F56953" w:rsidR="00325F4A" w:rsidRDefault="00325F4A" w:rsidP="00746765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38D67D61" w14:textId="55A9FD7E" w:rsidR="000A59CB" w:rsidRDefault="000A59CB" w:rsidP="00746765">
            <w:pPr>
              <w:pStyle w:val="Rodap"/>
              <w:jc w:val="both"/>
            </w:pPr>
          </w:p>
          <w:p w14:paraId="756EA4E9" w14:textId="30B96C31" w:rsidR="000A59CB" w:rsidRDefault="000A59CB" w:rsidP="00746765">
            <w:pPr>
              <w:pStyle w:val="Rodap"/>
              <w:jc w:val="both"/>
            </w:pPr>
          </w:p>
          <w:p w14:paraId="54785CDB" w14:textId="288F1B39" w:rsidR="000A59CB" w:rsidRDefault="000A59CB" w:rsidP="00746765">
            <w:pPr>
              <w:pStyle w:val="Rodap"/>
              <w:jc w:val="both"/>
            </w:pPr>
          </w:p>
          <w:p w14:paraId="15140F22" w14:textId="77777777" w:rsidR="000A59CB" w:rsidRPr="00746765" w:rsidRDefault="000A59CB" w:rsidP="00746765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lastRenderedPageBreak/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43AD2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43AD2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DF9B" w14:textId="77777777" w:rsidR="005C1AEB" w:rsidRDefault="005C1AEB" w:rsidP="00D507B3">
      <w:pPr>
        <w:spacing w:after="0" w:line="240" w:lineRule="auto"/>
      </w:pPr>
      <w:r>
        <w:separator/>
      </w:r>
    </w:p>
  </w:endnote>
  <w:endnote w:type="continuationSeparator" w:id="0">
    <w:p w14:paraId="3887BF70" w14:textId="77777777" w:rsidR="005C1AEB" w:rsidRDefault="005C1AEB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D7D6" w14:textId="77777777" w:rsidR="005C1AEB" w:rsidRDefault="005C1AEB" w:rsidP="00D507B3">
      <w:pPr>
        <w:spacing w:after="0" w:line="240" w:lineRule="auto"/>
      </w:pPr>
      <w:r>
        <w:separator/>
      </w:r>
    </w:p>
  </w:footnote>
  <w:footnote w:type="continuationSeparator" w:id="0">
    <w:p w14:paraId="4DCEC3D2" w14:textId="77777777" w:rsidR="005C1AEB" w:rsidRDefault="005C1AEB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4690C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A59C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61CC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163FC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1AEB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44D3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46765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351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B54BD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2ABB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160D0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304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2021-09-06T16:12:00Z</dcterms:modified>
</cp:coreProperties>
</file>