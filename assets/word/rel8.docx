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205A2B4C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{fun</w:t>
            </w:r>
            <w:r w:rsidR="001D508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79F5EDA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710A6B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2D748CD7" w:rsidR="007F1837" w:rsidRPr="007F1837" w:rsidRDefault="007F1837" w:rsidP="005960A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222C9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2F414487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D8AA" w14:textId="77777777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D842" w14:textId="77777777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4867" w14:textId="77777777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5B0432" w:rsidRPr="00C561CD" w14:paraId="754AD819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AFDB" w14:textId="77777777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59F8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7136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F098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7CF519C7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31F7" w14:textId="79B931F6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A65F" w14:textId="1317DE1B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7BF4" w14:textId="41E898BA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5B0432" w:rsidRPr="00C561CD" w14:paraId="3FC68BE8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D4D6" w14:textId="03BE9600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{#at4}{Dias}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052A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D38F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CA60" w14:textId="63D63F15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7604597B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49D" w14:textId="3EC7A798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{ind5}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7300" w14:textId="2A305E72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{ativ5}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AA47" w14:textId="6393A3F5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{totalCH5}</w:t>
            </w:r>
          </w:p>
        </w:tc>
      </w:tr>
      <w:tr w:rsidR="005B0432" w:rsidRPr="00C561CD" w14:paraId="353E50FB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AEE9" w14:textId="5E8ADFB1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{#at5}{Dias}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D16C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9FF96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1827" w14:textId="269EEF4D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CF127E" w:rsidRPr="006E6411" w14:paraId="78ED91ED" w14:textId="77777777" w:rsidTr="00E24EEA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2158" w14:textId="77777777" w:rsidR="00CF127E" w:rsidRPr="006E6411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{ind6}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1D10" w14:textId="77777777" w:rsidR="00CF127E" w:rsidRPr="006E6411" w:rsidRDefault="00CF127E" w:rsidP="00E24EE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{ativ6}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BE76" w14:textId="77777777" w:rsidR="00CF127E" w:rsidRPr="006E6411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{totalCH6}</w:t>
            </w:r>
          </w:p>
        </w:tc>
      </w:tr>
      <w:tr w:rsidR="00CF127E" w:rsidRPr="00C561CD" w14:paraId="66958BD3" w14:textId="77777777" w:rsidTr="00E24EEA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21DD" w14:textId="77777777" w:rsidR="00CF127E" w:rsidRPr="000C4697" w:rsidRDefault="00CF127E" w:rsidP="00E24EE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{#at6}{Dias}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035D" w14:textId="77777777" w:rsidR="00CF127E" w:rsidRPr="00C561CD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1C5B9" w14:textId="77777777" w:rsidR="00CF127E" w:rsidRPr="00C561CD" w:rsidRDefault="00CF127E" w:rsidP="00E24EE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3A3A" w14:textId="77777777" w:rsidR="00CF127E" w:rsidRPr="00C561CD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73604" w:rsidRPr="006E6411" w14:paraId="49630E77" w14:textId="77777777" w:rsidTr="00C07165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2280" w14:textId="77777777" w:rsidR="00773604" w:rsidRPr="006E6411" w:rsidRDefault="00773604" w:rsidP="00C0716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{ind7}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64E3" w14:textId="77777777" w:rsidR="00773604" w:rsidRPr="006E6411" w:rsidRDefault="00773604" w:rsidP="00C071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{ativ7}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30E1" w14:textId="77777777" w:rsidR="00773604" w:rsidRPr="006E6411" w:rsidRDefault="00773604" w:rsidP="00C0716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{totalCH7}</w:t>
            </w:r>
          </w:p>
        </w:tc>
      </w:tr>
      <w:tr w:rsidR="00773604" w:rsidRPr="00C561CD" w14:paraId="31A7BA15" w14:textId="77777777" w:rsidTr="00C07165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C644" w14:textId="77777777" w:rsidR="00773604" w:rsidRPr="000C4697" w:rsidRDefault="00773604" w:rsidP="00C0716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{#at7}{Dias}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1325" w14:textId="77777777" w:rsidR="00773604" w:rsidRPr="00C561CD" w:rsidRDefault="00773604" w:rsidP="00C0716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03069" w14:textId="77777777" w:rsidR="00773604" w:rsidRPr="00C561CD" w:rsidRDefault="00773604" w:rsidP="00C0716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E7F0" w14:textId="77777777" w:rsidR="00773604" w:rsidRPr="00C561CD" w:rsidRDefault="00773604" w:rsidP="00C0716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6323D45C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77360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43AF7A1B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77360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2BC35A19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77360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6137D8E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 w:rsidR="00773604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1E9BBF73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773604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lastRenderedPageBreak/>
              <w:t xml:space="preserve">Declaro que o executor atuou sob minha orientação e, portanto, ratifico a execução </w:t>
            </w:r>
            <w:r>
              <w:lastRenderedPageBreak/>
              <w:t>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49769EA3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0A4F89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1A0CB" w14:textId="77777777" w:rsidR="007C1C64" w:rsidRDefault="007C1C64" w:rsidP="00D507B3">
      <w:pPr>
        <w:spacing w:after="0" w:line="240" w:lineRule="auto"/>
      </w:pPr>
      <w:r>
        <w:separator/>
      </w:r>
    </w:p>
  </w:endnote>
  <w:endnote w:type="continuationSeparator" w:id="0">
    <w:p w14:paraId="4398C849" w14:textId="77777777" w:rsidR="007C1C64" w:rsidRDefault="007C1C64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FF122" w14:textId="77777777" w:rsidR="007C1C64" w:rsidRDefault="007C1C64" w:rsidP="00D507B3">
      <w:pPr>
        <w:spacing w:after="0" w:line="240" w:lineRule="auto"/>
      </w:pPr>
      <w:r>
        <w:separator/>
      </w:r>
    </w:p>
  </w:footnote>
  <w:footnote w:type="continuationSeparator" w:id="0">
    <w:p w14:paraId="680AA17A" w14:textId="77777777" w:rsidR="007C1C64" w:rsidRDefault="007C1C64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003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F89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27C0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508D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166C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960A5"/>
    <w:rsid w:val="005A22B2"/>
    <w:rsid w:val="005A25AD"/>
    <w:rsid w:val="005B0432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A6B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04"/>
    <w:rsid w:val="007736B0"/>
    <w:rsid w:val="00773FE8"/>
    <w:rsid w:val="00775E0C"/>
    <w:rsid w:val="007801FF"/>
    <w:rsid w:val="00787A77"/>
    <w:rsid w:val="00792126"/>
    <w:rsid w:val="00792341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1C64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2C9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7F1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127E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493F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66E54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262</TotalTime>
  <Pages>2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37</cp:revision>
  <dcterms:created xsi:type="dcterms:W3CDTF">2020-06-25T18:20:00Z</dcterms:created>
  <dcterms:modified xsi:type="dcterms:W3CDTF">2021-09-06T16:14:00Z</dcterms:modified>
</cp:coreProperties>
</file>