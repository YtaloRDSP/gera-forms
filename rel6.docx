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1F0AEC" w:rsidRPr="00421C7E" w14:paraId="17473EB9" w14:textId="77777777" w:rsidTr="00934FD4">
        <w:tc>
          <w:tcPr>
            <w:tcW w:w="9214" w:type="dxa"/>
          </w:tcPr>
          <w:p w14:paraId="778DD592" w14:textId="776A141B" w:rsidR="001F0AEC" w:rsidRPr="00421C7E" w:rsidRDefault="001F0AEC" w:rsidP="001F0AE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Convênio ou Contrato nº 001/2021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Conta Bancária: 10.738-7</w:t>
            </w:r>
          </w:p>
        </w:tc>
      </w:tr>
      <w:tr w:rsidR="001F0AEC" w:rsidRPr="00421C7E" w14:paraId="1C03E4B2" w14:textId="77777777" w:rsidTr="00934FD4">
        <w:tc>
          <w:tcPr>
            <w:tcW w:w="9214" w:type="dxa"/>
          </w:tcPr>
          <w:p w14:paraId="233DFC47" w14:textId="76FA7613" w:rsidR="001F0AEC" w:rsidRPr="00421C7E" w:rsidRDefault="001F0AEC" w:rsidP="001F0A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Projeto: Plataforma Web para acompanhamento e melhoria de processo de produção incluindo SIX SIGMA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SICONV: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Sim    ( X ) Não</w:t>
            </w:r>
          </w:p>
        </w:tc>
      </w:tr>
      <w:tr w:rsidR="001F0AEC" w:rsidRPr="00421C7E" w14:paraId="4C60CAF9" w14:textId="77777777" w:rsidTr="00934FD4">
        <w:tc>
          <w:tcPr>
            <w:tcW w:w="9214" w:type="dxa"/>
          </w:tcPr>
          <w:p w14:paraId="5C693D48" w14:textId="23E225C4" w:rsidR="001F0AEC" w:rsidRPr="00421C7E" w:rsidRDefault="001F0AEC" w:rsidP="001F0AE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Vigência das Atividades do Projeto: 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</w:t>
            </w:r>
            <w:proofErr w:type="spellStart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Kickoff</w:t>
            </w:r>
            <w:proofErr w:type="spellEnd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0A4F89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0A4F89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DEBA" w14:textId="77777777" w:rsidR="00A960B1" w:rsidRDefault="00A960B1" w:rsidP="00D507B3">
      <w:pPr>
        <w:spacing w:after="0" w:line="240" w:lineRule="auto"/>
      </w:pPr>
      <w:r>
        <w:separator/>
      </w:r>
    </w:p>
  </w:endnote>
  <w:endnote w:type="continuationSeparator" w:id="0">
    <w:p w14:paraId="4C36A818" w14:textId="77777777" w:rsidR="00A960B1" w:rsidRDefault="00A960B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50A2" w14:textId="77777777" w:rsidR="00A960B1" w:rsidRDefault="00A960B1" w:rsidP="00D507B3">
      <w:pPr>
        <w:spacing w:after="0" w:line="240" w:lineRule="auto"/>
      </w:pPr>
      <w:r>
        <w:separator/>
      </w:r>
    </w:p>
  </w:footnote>
  <w:footnote w:type="continuationSeparator" w:id="0">
    <w:p w14:paraId="39FCD77E" w14:textId="77777777" w:rsidR="00A960B1" w:rsidRDefault="00A960B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0AEC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960B1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32</cp:revision>
  <dcterms:created xsi:type="dcterms:W3CDTF">2020-06-25T18:20:00Z</dcterms:created>
  <dcterms:modified xsi:type="dcterms:W3CDTF">2021-05-03T18:02:00Z</dcterms:modified>
</cp:coreProperties>
</file>