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467736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4458DE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D17412D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151/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5512815D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709B3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0"/>
        <w:gridCol w:w="905"/>
        <w:gridCol w:w="5833"/>
        <w:gridCol w:w="1271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E50C1" w:rsidRPr="00C561CD" w14:paraId="1CD504A6" w14:textId="77777777" w:rsidTr="009276CF">
        <w:trPr>
          <w:trHeight w:val="20"/>
          <w:jc w:val="center"/>
        </w:trPr>
        <w:tc>
          <w:tcPr>
            <w:tcW w:w="1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50CB" w14:textId="234D518A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03349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50CB" w14:textId="2F109001" w:rsidR="006E50C1" w:rsidRPr="006E6411" w:rsidRDefault="00C60CFD" w:rsidP="001214B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3570" w14:textId="297153E0" w:rsidR="006E50C1" w:rsidRPr="006E6411" w:rsidRDefault="00C60CFD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D6420" w:rsidRPr="00C561CD" w14:paraId="597EF8DF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0AA1" w14:textId="1F1EDC20" w:rsidR="005D6420" w:rsidRPr="000C4697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r w:rsidR="00C60CFD">
              <w:rPr>
                <w:rFonts w:asciiTheme="minorHAnsi" w:hAnsiTheme="minorHAnsi" w:cstheme="minorHAnsi"/>
                <w:sz w:val="20"/>
                <w:szCs w:val="20"/>
              </w:rPr>
              <w:t>at</w:t>
            </w:r>
            <w:proofErr w:type="gramStart"/>
            <w:r w:rsidR="00C60CF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9069" w14:textId="0EA1BF8D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08C0" w14:textId="652D9136" w:rsidR="005D6420" w:rsidRPr="00C561CD" w:rsidRDefault="005D6420" w:rsidP="005D642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8A4A" w14:textId="58A0BB67" w:rsidR="005D6420" w:rsidRPr="00C561CD" w:rsidRDefault="005D6420" w:rsidP="005D642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 w:rsidR="00C60CFD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bookmarkEnd w:id="0"/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77777777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0B3FCAC" w:rsidR="00325F4A" w:rsidRPr="00FF4C54" w:rsidRDefault="006357AF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{nome}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48871E2" w14:textId="2C811ECF" w:rsidR="00325F4A" w:rsidRPr="00A96F9E" w:rsidRDefault="00325F4A" w:rsidP="00B9187A">
            <w:pPr>
              <w:pStyle w:val="Rodap"/>
              <w:jc w:val="both"/>
            </w:pPr>
            <w:r>
              <w:t xml:space="preserve"> Declaro que o executor atuou sob minha orientação e, portanto, ratifico a execução das atividades, conforme descrito neste documento.</w:t>
            </w:r>
          </w:p>
          <w:p w14:paraId="01858BD9" w14:textId="0D313A53" w:rsidR="00325F4A" w:rsidRDefault="00325F4A" w:rsidP="00B9187A">
            <w:pPr>
              <w:pStyle w:val="Rodap"/>
              <w:rPr>
                <w:i/>
              </w:rPr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648E06BE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1754CF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1754CF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1754CF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07B1" w14:textId="77777777" w:rsidR="00DC0526" w:rsidRDefault="00DC0526" w:rsidP="00D507B3">
      <w:pPr>
        <w:spacing w:after="0" w:line="240" w:lineRule="auto"/>
      </w:pPr>
      <w:r>
        <w:separator/>
      </w:r>
    </w:p>
  </w:endnote>
  <w:endnote w:type="continuationSeparator" w:id="0">
    <w:p w14:paraId="61330176" w14:textId="77777777" w:rsidR="00DC0526" w:rsidRDefault="00DC0526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2DEE" w14:textId="77777777" w:rsidR="00DC0526" w:rsidRDefault="00DC0526" w:rsidP="00D507B3">
      <w:pPr>
        <w:spacing w:after="0" w:line="240" w:lineRule="auto"/>
      </w:pPr>
      <w:r>
        <w:separator/>
      </w:r>
    </w:p>
  </w:footnote>
  <w:footnote w:type="continuationSeparator" w:id="0">
    <w:p w14:paraId="11A39944" w14:textId="77777777" w:rsidR="00DC0526" w:rsidRDefault="00DC0526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6C3E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0064"/>
    <w:rsid w:val="000B24DB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754CF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1497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5690B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643C"/>
    <w:rsid w:val="002A7517"/>
    <w:rsid w:val="002B0720"/>
    <w:rsid w:val="002B0FB6"/>
    <w:rsid w:val="002C22BC"/>
    <w:rsid w:val="002C3DB9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70AB"/>
    <w:rsid w:val="00440A89"/>
    <w:rsid w:val="004446FE"/>
    <w:rsid w:val="004458D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52E4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672B"/>
    <w:rsid w:val="005C6F68"/>
    <w:rsid w:val="005C774C"/>
    <w:rsid w:val="005C7EDB"/>
    <w:rsid w:val="005D215A"/>
    <w:rsid w:val="005D2D0C"/>
    <w:rsid w:val="005D3828"/>
    <w:rsid w:val="005D6144"/>
    <w:rsid w:val="005D6420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0C1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3A0F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6A74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09B3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0CFD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0526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7760C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250</TotalTime>
  <Pages>1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37</cp:revision>
  <dcterms:created xsi:type="dcterms:W3CDTF">2020-06-25T18:20:00Z</dcterms:created>
  <dcterms:modified xsi:type="dcterms:W3CDTF">2021-05-02T13:29:00Z</dcterms:modified>
</cp:coreProperties>
</file>