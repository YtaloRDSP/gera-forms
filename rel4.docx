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8905" w14:textId="77777777" w:rsidR="00B9187A" w:rsidRPr="006F48A7" w:rsidRDefault="00B9187A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10"/>
          <w:szCs w:val="10"/>
        </w:rPr>
      </w:pPr>
    </w:p>
    <w:p w14:paraId="62FE79DA" w14:textId="4A352795" w:rsidR="00D20281" w:rsidRPr="00C561CD" w:rsidRDefault="00D20281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0"/>
        </w:rPr>
      </w:pPr>
      <w:r w:rsidRPr="00C561CD">
        <w:rPr>
          <w:rFonts w:asciiTheme="minorHAnsi" w:hAnsiTheme="minorHAnsi" w:cstheme="minorHAnsi"/>
          <w:b/>
          <w:sz w:val="28"/>
          <w:szCs w:val="20"/>
        </w:rPr>
        <w:t>RELATÓRIO DE ATIVIDADES</w:t>
      </w:r>
    </w:p>
    <w:p w14:paraId="209F0D18" w14:textId="77777777" w:rsidR="00C561CD" w:rsidRPr="006F48A7" w:rsidRDefault="00C561CD" w:rsidP="00B9187A">
      <w:pPr>
        <w:spacing w:after="0" w:line="240" w:lineRule="auto"/>
        <w:jc w:val="center"/>
        <w:rPr>
          <w:rFonts w:asciiTheme="minorHAnsi" w:hAnsiTheme="minorHAnsi" w:cstheme="minorHAnsi"/>
          <w:sz w:val="12"/>
          <w:szCs w:val="12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92690CD" w14:textId="77777777" w:rsidTr="00934FD4">
        <w:tc>
          <w:tcPr>
            <w:tcW w:w="9214" w:type="dxa"/>
          </w:tcPr>
          <w:p w14:paraId="10C60E7D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Projeto</w:t>
            </w:r>
          </w:p>
        </w:tc>
      </w:tr>
      <w:tr w:rsidR="00421C7E" w:rsidRPr="00421C7E" w14:paraId="17473EB9" w14:textId="77777777" w:rsidTr="00934FD4">
        <w:tc>
          <w:tcPr>
            <w:tcW w:w="9214" w:type="dxa"/>
          </w:tcPr>
          <w:p w14:paraId="778DD592" w14:textId="61CB474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Convênio ou Contrato nº 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001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2021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Conta Bancária: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10.738</w:t>
            </w:r>
          </w:p>
        </w:tc>
      </w:tr>
      <w:tr w:rsidR="00421C7E" w:rsidRPr="00421C7E" w14:paraId="1C03E4B2" w14:textId="77777777" w:rsidTr="00934FD4">
        <w:tc>
          <w:tcPr>
            <w:tcW w:w="9214" w:type="dxa"/>
          </w:tcPr>
          <w:p w14:paraId="233DFC47" w14:textId="5A4F387C" w:rsidR="00421C7E" w:rsidRPr="00421C7E" w:rsidRDefault="00421C7E" w:rsidP="00B9187A">
            <w:pPr>
              <w:spacing w:after="0" w:line="240" w:lineRule="auto"/>
              <w:rPr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Projeto: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Plataforma Web para acompanhamento e melhoria</w:t>
            </w:r>
            <w:r w:rsidR="00CE3A5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de processo de produção incluindo SIX SIGMA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       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</w:t>
            </w:r>
            <w:r w:rsidRPr="00421C7E">
              <w:rPr>
                <w:sz w:val="20"/>
                <w:szCs w:val="20"/>
              </w:rPr>
              <w:t>SICONV:</w:t>
            </w:r>
            <w:r w:rsidR="007F1837">
              <w:rPr>
                <w:sz w:val="20"/>
                <w:szCs w:val="20"/>
              </w:rPr>
              <w:t xml:space="preserve"> (   ) Sim    ( </w:t>
            </w:r>
            <w:r w:rsidR="0093117A">
              <w:rPr>
                <w:sz w:val="20"/>
                <w:szCs w:val="20"/>
              </w:rPr>
              <w:t>X</w:t>
            </w:r>
            <w:r w:rsidR="007F1837">
              <w:rPr>
                <w:sz w:val="20"/>
                <w:szCs w:val="20"/>
              </w:rPr>
              <w:t xml:space="preserve"> ) Não</w:t>
            </w:r>
          </w:p>
        </w:tc>
      </w:tr>
      <w:tr w:rsidR="00421C7E" w:rsidRPr="00421C7E" w14:paraId="4C60CAF9" w14:textId="77777777" w:rsidTr="00934FD4">
        <w:tc>
          <w:tcPr>
            <w:tcW w:w="9214" w:type="dxa"/>
          </w:tcPr>
          <w:p w14:paraId="5C693D48" w14:textId="7777777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Vigência das Atividades do Projeto:</w:t>
            </w:r>
          </w:p>
        </w:tc>
      </w:tr>
      <w:tr w:rsidR="00421C7E" w:rsidRPr="00421C7E" w14:paraId="1101990B" w14:textId="77777777" w:rsidTr="00934FD4">
        <w:tc>
          <w:tcPr>
            <w:tcW w:w="9214" w:type="dxa"/>
          </w:tcPr>
          <w:p w14:paraId="385787CD" w14:textId="6E80A78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Classificação do Projeto: (  ) Ensino    ( </w:t>
            </w:r>
            <w:r w:rsidR="00AB4BCA"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) Pesquisa  (     ) Extensão  (    )Desenvolvimento institucional </w:t>
            </w:r>
          </w:p>
        </w:tc>
      </w:tr>
    </w:tbl>
    <w:p w14:paraId="0558FF1C" w14:textId="77777777" w:rsidR="00D20281" w:rsidRPr="00B9187A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B0DF29C" w14:textId="77777777" w:rsidTr="00934FD4">
        <w:tc>
          <w:tcPr>
            <w:tcW w:w="9214" w:type="dxa"/>
          </w:tcPr>
          <w:p w14:paraId="423F8CEB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Beneficiário</w:t>
            </w:r>
          </w:p>
        </w:tc>
      </w:tr>
      <w:tr w:rsidR="00421C7E" w:rsidRPr="00421C7E" w14:paraId="68FC7266" w14:textId="77777777" w:rsidTr="00934FD4">
        <w:tc>
          <w:tcPr>
            <w:tcW w:w="9214" w:type="dxa"/>
          </w:tcPr>
          <w:p w14:paraId="0120F8FB" w14:textId="3010915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Nome: </w:t>
            </w:r>
            <w:r w:rsidR="006357AF">
              <w:rPr>
                <w:sz w:val="20"/>
                <w:szCs w:val="20"/>
              </w:rPr>
              <w:t>{nome}</w:t>
            </w:r>
          </w:p>
        </w:tc>
      </w:tr>
      <w:tr w:rsidR="00421C7E" w:rsidRPr="006357AF" w14:paraId="00204FD2" w14:textId="77777777" w:rsidTr="00934FD4">
        <w:tc>
          <w:tcPr>
            <w:tcW w:w="9214" w:type="dxa"/>
          </w:tcPr>
          <w:p w14:paraId="37BD9C42" w14:textId="596291AA" w:rsidR="00421C7E" w:rsidRPr="006357AF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>CPF: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{cpf}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                   RG: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{rg}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UF: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uf}</w:t>
            </w:r>
          </w:p>
        </w:tc>
      </w:tr>
      <w:tr w:rsidR="00421C7E" w:rsidRPr="00421C7E" w14:paraId="6BE466E9" w14:textId="77777777" w:rsidTr="00934FD4">
        <w:tc>
          <w:tcPr>
            <w:tcW w:w="9214" w:type="dxa"/>
          </w:tcPr>
          <w:p w14:paraId="72A2D579" w14:textId="7666B19E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E-mail: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{email}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Telef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one: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{fone}</w:t>
            </w:r>
          </w:p>
        </w:tc>
      </w:tr>
      <w:tr w:rsidR="00421C7E" w:rsidRPr="00421C7E" w14:paraId="0621C389" w14:textId="77777777" w:rsidTr="00934FD4">
        <w:tc>
          <w:tcPr>
            <w:tcW w:w="9214" w:type="dxa"/>
          </w:tcPr>
          <w:p w14:paraId="344CECB6" w14:textId="6C071F59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Função: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{fun</w:t>
            </w:r>
            <w:r w:rsidR="00EC5A0D">
              <w:rPr>
                <w:rFonts w:asciiTheme="minorHAnsi" w:hAnsiTheme="minorHAnsi" w:cstheme="minorHAnsi"/>
                <w:sz w:val="20"/>
                <w:szCs w:val="20"/>
              </w:rPr>
              <w:t>ca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o}</w:t>
            </w:r>
          </w:p>
        </w:tc>
      </w:tr>
      <w:tr w:rsidR="00421C7E" w:rsidRPr="00421C7E" w14:paraId="1CEE48E2" w14:textId="77777777" w:rsidTr="00934FD4">
        <w:tc>
          <w:tcPr>
            <w:tcW w:w="9214" w:type="dxa"/>
          </w:tcPr>
          <w:p w14:paraId="585701D6" w14:textId="6D17412D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Instrumento de Contratação: Termo de Bolsa nº. 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 xml:space="preserve">151/ 2021 (Proc. n. o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{proc}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>/2021)</w:t>
            </w:r>
          </w:p>
        </w:tc>
      </w:tr>
      <w:tr w:rsidR="00421C7E" w:rsidRPr="00421C7E" w14:paraId="41C6326D" w14:textId="77777777" w:rsidTr="00934FD4">
        <w:tc>
          <w:tcPr>
            <w:tcW w:w="9214" w:type="dxa"/>
          </w:tcPr>
          <w:p w14:paraId="7C6ECD48" w14:textId="2D0C5442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Modalidade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{modalidade}</w:t>
            </w:r>
          </w:p>
        </w:tc>
      </w:tr>
      <w:tr w:rsidR="00421C7E" w:rsidRPr="00421C7E" w14:paraId="0DB7C0B1" w14:textId="77777777" w:rsidTr="00934FD4">
        <w:tc>
          <w:tcPr>
            <w:tcW w:w="9214" w:type="dxa"/>
          </w:tcPr>
          <w:p w14:paraId="6B894F65" w14:textId="76BD8A00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Período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otal}</w:t>
            </w:r>
          </w:p>
        </w:tc>
      </w:tr>
      <w:tr w:rsidR="00421C7E" w:rsidRPr="00421C7E" w14:paraId="7B197F9D" w14:textId="77777777" w:rsidTr="00934FD4">
        <w:tc>
          <w:tcPr>
            <w:tcW w:w="9214" w:type="dxa"/>
          </w:tcPr>
          <w:p w14:paraId="5D680876" w14:textId="7D243E4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Carga Horária Total: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otal}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1C41A7B1" w14:textId="77777777" w:rsidR="00421C7E" w:rsidRPr="00B9187A" w:rsidRDefault="00421C7E" w:rsidP="00B9187A">
      <w:pPr>
        <w:pStyle w:val="Ttulo1"/>
        <w:numPr>
          <w:ilvl w:val="0"/>
          <w:numId w:val="0"/>
        </w:numPr>
        <w:spacing w:before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0F3E0F5C" w14:textId="77777777" w:rsidTr="00934FD4">
        <w:tc>
          <w:tcPr>
            <w:tcW w:w="9214" w:type="dxa"/>
          </w:tcPr>
          <w:p w14:paraId="1DCAFC4E" w14:textId="77777777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</w:t>
            </w:r>
            <w:r w:rsidRPr="007F1837">
              <w:rPr>
                <w:rFonts w:asciiTheme="minorHAnsi" w:hAnsiTheme="minorHAnsi" w:cstheme="minorHAnsi"/>
                <w:b/>
                <w:sz w:val="20"/>
                <w:szCs w:val="20"/>
              </w:rPr>
              <w:t>3. Plano de Trabalho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</w:t>
            </w:r>
          </w:p>
        </w:tc>
      </w:tr>
      <w:tr w:rsidR="007F1837" w:rsidRPr="00421C7E" w14:paraId="5D7E8B27" w14:textId="77777777" w:rsidTr="00934FD4">
        <w:tc>
          <w:tcPr>
            <w:tcW w:w="9214" w:type="dxa"/>
          </w:tcPr>
          <w:p w14:paraId="5ADFF9C9" w14:textId="431E6350" w:rsidR="007F1837" w:rsidRPr="007F1837" w:rsidRDefault="007F1837" w:rsidP="00934FD4">
            <w:pPr>
              <w:spacing w:after="0" w:line="240" w:lineRule="auto"/>
              <w:ind w:left="-677" w:firstLine="67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Meta: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E55611">
              <w:rPr>
                <w:rFonts w:asciiTheme="minorHAnsi" w:hAnsiTheme="minorHAnsi" w:cstheme="minorHAnsi"/>
                <w:sz w:val="20"/>
                <w:szCs w:val="20"/>
              </w:rPr>
              <w:t>{meta}</w:t>
            </w:r>
          </w:p>
        </w:tc>
      </w:tr>
      <w:tr w:rsidR="00421C7E" w:rsidRPr="00421C7E" w14:paraId="45E3F5DC" w14:textId="77777777" w:rsidTr="00934FD4">
        <w:tc>
          <w:tcPr>
            <w:tcW w:w="9214" w:type="dxa"/>
          </w:tcPr>
          <w:p w14:paraId="5AAD5007" w14:textId="3D07119F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Parcela: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{parcela}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7F1837" w:rsidRPr="00421C7E" w14:paraId="3BE87496" w14:textId="77777777" w:rsidTr="00934FD4">
        <w:tc>
          <w:tcPr>
            <w:tcW w:w="9214" w:type="dxa"/>
          </w:tcPr>
          <w:p w14:paraId="555BC02D" w14:textId="37AF634B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Período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ensal}</w:t>
            </w:r>
          </w:p>
        </w:tc>
      </w:tr>
      <w:tr w:rsidR="007F1837" w:rsidRPr="00421C7E" w14:paraId="666BFF1F" w14:textId="77777777" w:rsidTr="00934FD4">
        <w:tc>
          <w:tcPr>
            <w:tcW w:w="9214" w:type="dxa"/>
          </w:tcPr>
          <w:p w14:paraId="5FCD6A18" w14:textId="25FB09EF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Carga Horária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58273163" w14:textId="4C0B1E4C" w:rsidR="00D20281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61962971" w14:textId="77777777" w:rsidR="00C3316B" w:rsidRPr="00B9187A" w:rsidRDefault="00C3316B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729E76BB" w14:textId="77777777" w:rsidR="00D20281" w:rsidRPr="007F1837" w:rsidRDefault="00D20281" w:rsidP="00B9187A">
      <w:pPr>
        <w:pStyle w:val="Ttulo1"/>
        <w:numPr>
          <w:ilvl w:val="0"/>
          <w:numId w:val="6"/>
        </w:numPr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7F1837">
        <w:rPr>
          <w:rFonts w:asciiTheme="minorHAnsi" w:hAnsiTheme="minorHAnsi" w:cstheme="minorHAnsi"/>
          <w:color w:val="auto"/>
          <w:sz w:val="20"/>
          <w:szCs w:val="20"/>
        </w:rPr>
        <w:t xml:space="preserve">Atividades Desenvolvidas 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1"/>
        <w:gridCol w:w="766"/>
        <w:gridCol w:w="139"/>
        <w:gridCol w:w="5827"/>
        <w:gridCol w:w="1276"/>
      </w:tblGrid>
      <w:tr w:rsidR="002C22BC" w:rsidRPr="00C561CD" w14:paraId="21346C2E" w14:textId="77777777" w:rsidTr="002C22BC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B9ED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DATA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A9C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ATIVIDADE</w:t>
            </w:r>
          </w:p>
        </w:tc>
        <w:tc>
          <w:tcPr>
            <w:tcW w:w="5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8B6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DESCRIÇÃO DAS ATIVIDADES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43F6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100%</w:t>
            </w:r>
          </w:p>
          <w:p w14:paraId="36742822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CARGA HORÁRIA</w:t>
            </w:r>
          </w:p>
        </w:tc>
      </w:tr>
      <w:tr w:rsidR="00613FA0" w:rsidRPr="006E6411" w14:paraId="21E72653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7812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0FA0" w14:textId="77777777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032BD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613FA0" w:rsidRPr="00C561CD" w14:paraId="1632FCAB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5F154" w14:textId="77777777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{#at1}{Dias}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7FFAD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879B9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27AEF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0069D4DA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FAEB" w14:textId="1EB41BE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{ind2}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FB7D" w14:textId="3B933E61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{ativ2}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B663" w14:textId="4084080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{totalCH2}</w:t>
            </w:r>
          </w:p>
        </w:tc>
      </w:tr>
      <w:tr w:rsidR="00613FA0" w:rsidRPr="00C561CD" w14:paraId="5B192AF8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75D59" w14:textId="193830F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{#at2}{Dias}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51B57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6B224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D119A" w14:textId="6CF5211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6A457E71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7567" w14:textId="0FE5D59F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bookmarkStart w:id="0" w:name="_Hlk70616827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{ind3}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A35E" w14:textId="7A19E6CF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{ativ3}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23AC5" w14:textId="30058C9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{totalCH3}</w:t>
            </w:r>
          </w:p>
        </w:tc>
      </w:tr>
      <w:tr w:rsidR="00613FA0" w:rsidRPr="00C561CD" w14:paraId="711FCC01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09DF4" w14:textId="72D6B0B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{#at3}{Dias}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85882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835EA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91ECE" w14:textId="422CCF5C" w:rsidR="002A402A" w:rsidRPr="00C561CD" w:rsidRDefault="00613FA0" w:rsidP="002A40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bookmarkEnd w:id="0"/>
      <w:tr w:rsidR="002A402A" w:rsidRPr="006E6411" w14:paraId="74D6E478" w14:textId="77777777" w:rsidTr="00476B8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12E0" w14:textId="13CCF539" w:rsidR="002A402A" w:rsidRPr="006E6411" w:rsidRDefault="002A402A" w:rsidP="00476B8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{ind4}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2E5DB" w14:textId="4009488A" w:rsidR="002A402A" w:rsidRPr="006E6411" w:rsidRDefault="002A402A" w:rsidP="00476B80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{ativ4}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8CB2A" w14:textId="4B8AE1BB" w:rsidR="002A402A" w:rsidRPr="006E6411" w:rsidRDefault="002A402A" w:rsidP="00476B8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{totalCH4}</w:t>
            </w:r>
          </w:p>
        </w:tc>
      </w:tr>
      <w:tr w:rsidR="002A402A" w:rsidRPr="00C561CD" w14:paraId="155F84C7" w14:textId="77777777" w:rsidTr="00476B8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7C41B" w14:textId="5ED2EE7D" w:rsidR="002A402A" w:rsidRPr="000C4697" w:rsidRDefault="002A402A" w:rsidP="00476B80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{#at4}{Dias}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B2B09" w14:textId="77777777" w:rsidR="002A402A" w:rsidRPr="00C561CD" w:rsidRDefault="002A402A" w:rsidP="00476B8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EA90C" w14:textId="77777777" w:rsidR="002A402A" w:rsidRPr="00C561CD" w:rsidRDefault="002A402A" w:rsidP="00476B80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814B6" w14:textId="408D31E1" w:rsidR="002A402A" w:rsidRPr="00C561CD" w:rsidRDefault="002A402A" w:rsidP="00476B8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3D13F0D8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61CD" w:rsidRPr="00C561CD" w14:paraId="6A21193C" w14:textId="77777777" w:rsidTr="0034531B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50A1" w14:textId="77777777" w:rsidR="00D20281" w:rsidRPr="00C561CD" w:rsidRDefault="00D20281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2D21074" w14:textId="77777777" w:rsidR="00D20281" w:rsidRPr="00B9187A" w:rsidRDefault="00D20281" w:rsidP="00B9187A">
      <w:pPr>
        <w:pStyle w:val="Ttulo1"/>
        <w:numPr>
          <w:ilvl w:val="0"/>
          <w:numId w:val="0"/>
        </w:numPr>
        <w:spacing w:before="0" w:line="240" w:lineRule="auto"/>
        <w:ind w:left="720"/>
        <w:rPr>
          <w:rFonts w:asciiTheme="minorHAnsi" w:hAnsiTheme="minorHAnsi" w:cstheme="minorHAnsi"/>
          <w:color w:val="auto"/>
          <w:sz w:val="10"/>
          <w:szCs w:val="10"/>
        </w:rPr>
      </w:pPr>
    </w:p>
    <w:p w14:paraId="1FCDFD12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Parecer do Coordenador (a) q</w:t>
      </w:r>
      <w:r w:rsidR="0034531B" w:rsidRPr="00C561CD">
        <w:rPr>
          <w:rFonts w:asciiTheme="minorHAnsi" w:hAnsiTheme="minorHAnsi" w:cstheme="minorHAnsi"/>
          <w:color w:val="auto"/>
          <w:sz w:val="20"/>
          <w:szCs w:val="20"/>
        </w:rPr>
        <w:t>uanto ao desempenho do Beneficiário</w:t>
      </w:r>
    </w:p>
    <w:tbl>
      <w:tblPr>
        <w:tblStyle w:val="Tabelacomgrade"/>
        <w:tblW w:w="9213" w:type="dxa"/>
        <w:tblLook w:val="04A0" w:firstRow="1" w:lastRow="0" w:firstColumn="1" w:lastColumn="0" w:noHBand="0" w:noVBand="1"/>
      </w:tblPr>
      <w:tblGrid>
        <w:gridCol w:w="5098"/>
        <w:gridCol w:w="4115"/>
      </w:tblGrid>
      <w:tr w:rsidR="00C561CD" w:rsidRPr="00C561CD" w14:paraId="021E3728" w14:textId="77777777" w:rsidTr="00934FD4">
        <w:trPr>
          <w:trHeight w:val="345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6798" w14:textId="0895AB61" w:rsidR="00C561CD" w:rsidRPr="00C561CD" w:rsidRDefault="0034531B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>Cumpriu com a Carga Horária: (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 xml:space="preserve"> X</w:t>
            </w: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) SIM            (  ) NÃO   </w:t>
            </w:r>
          </w:p>
          <w:p w14:paraId="0BFCF3B6" w14:textId="77777777" w:rsidR="00D20281" w:rsidRPr="00C561CD" w:rsidRDefault="00C561CD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    Descrever demais informações pertinentes.</w:t>
            </w:r>
            <w:r w:rsidR="0034531B"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</w:p>
        </w:tc>
      </w:tr>
      <w:tr w:rsidR="00325F4A" w14:paraId="26638B3C" w14:textId="77777777" w:rsidTr="00934FD4">
        <w:tc>
          <w:tcPr>
            <w:tcW w:w="5098" w:type="dxa"/>
          </w:tcPr>
          <w:p w14:paraId="5C36A92F" w14:textId="587A1DA9" w:rsidR="00325F4A" w:rsidRDefault="00325F4A" w:rsidP="00B9187A">
            <w:pPr>
              <w:pStyle w:val="Rodap"/>
              <w:jc w:val="both"/>
              <w:rPr>
                <w:b/>
              </w:rPr>
            </w:pPr>
            <w:r w:rsidRPr="006F4DE4">
              <w:t>Declaro para os devidos fins de direito a veracidade das informações constantes neste documento</w:t>
            </w:r>
            <w:r>
              <w:rPr>
                <w:b/>
              </w:rPr>
              <w:t>.</w:t>
            </w:r>
          </w:p>
          <w:p w14:paraId="38055DFF" w14:textId="3528BC17" w:rsidR="00211CAC" w:rsidRDefault="00211CAC" w:rsidP="00B9187A">
            <w:pPr>
              <w:pStyle w:val="Rodap"/>
              <w:jc w:val="center"/>
              <w:rPr>
                <w:i/>
              </w:rPr>
            </w:pPr>
          </w:p>
          <w:p w14:paraId="32E0EF52" w14:textId="77777777" w:rsidR="006651D1" w:rsidRDefault="006651D1" w:rsidP="00B9187A">
            <w:pPr>
              <w:pStyle w:val="Rodap"/>
              <w:jc w:val="center"/>
              <w:rPr>
                <w:i/>
              </w:rPr>
            </w:pPr>
          </w:p>
          <w:p w14:paraId="0BA32B5C" w14:textId="77777777" w:rsidR="002C22BC" w:rsidRDefault="002C22BC" w:rsidP="00B9187A">
            <w:pPr>
              <w:pStyle w:val="Rodap"/>
              <w:jc w:val="center"/>
              <w:rPr>
                <w:i/>
              </w:rPr>
            </w:pPr>
          </w:p>
          <w:p w14:paraId="40F3DC06" w14:textId="5B9203A8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(assinatura)</w:t>
            </w:r>
          </w:p>
          <w:p w14:paraId="664CAA98" w14:textId="30B3FCAC" w:rsidR="00325F4A" w:rsidRPr="00FF4C54" w:rsidRDefault="006357AF" w:rsidP="00B9187A">
            <w:pPr>
              <w:pStyle w:val="Rodap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{nome}</w:t>
            </w:r>
          </w:p>
          <w:p w14:paraId="26396FF3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048871E2" w14:textId="75F7DF38" w:rsidR="00325F4A" w:rsidRPr="00A96F9E" w:rsidRDefault="00325F4A" w:rsidP="00B9187A">
            <w:pPr>
              <w:pStyle w:val="Rodap"/>
              <w:jc w:val="both"/>
            </w:pPr>
            <w:r>
              <w:t>Declaro que o executor atuou sob minha orientação e, portanto, ratifico a execução das atividades, conforme descrito neste documento.</w:t>
            </w:r>
          </w:p>
          <w:p w14:paraId="01858BD9" w14:textId="0D313A53" w:rsidR="00325F4A" w:rsidRDefault="00325F4A" w:rsidP="00B9187A">
            <w:pPr>
              <w:pStyle w:val="Rodap"/>
              <w:rPr>
                <w:i/>
              </w:rPr>
            </w:pPr>
          </w:p>
          <w:p w14:paraId="7B52C5C4" w14:textId="59FE8442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</w:t>
            </w:r>
            <w:r>
              <w:rPr>
                <w:i/>
              </w:rPr>
              <w:t xml:space="preserve"> e carimbo</w:t>
            </w:r>
            <w:r w:rsidRPr="00027AC2">
              <w:rPr>
                <w:i/>
              </w:rPr>
              <w:t>)</w:t>
            </w:r>
          </w:p>
          <w:p w14:paraId="3179EA6A" w14:textId="2B9CCE29" w:rsidR="00325F4A" w:rsidRPr="00027AC2" w:rsidRDefault="00325F4A" w:rsidP="00B9187A">
            <w:pPr>
              <w:pStyle w:val="Rodap"/>
              <w:jc w:val="center"/>
              <w:rPr>
                <w:b/>
              </w:rPr>
            </w:pPr>
            <w:r>
              <w:rPr>
                <w:b/>
              </w:rPr>
              <w:t>Coordenador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>/Supervisor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 xml:space="preserve"> do Projeto</w:t>
            </w:r>
          </w:p>
          <w:p w14:paraId="2D22AD6A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4649211" w14:textId="1AAB18FF" w:rsidR="006F48A7" w:rsidRDefault="006F48A7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69E962F6" w14:textId="20C008B0" w:rsidR="00D20281" w:rsidRPr="00C561CD" w:rsidRDefault="00D20281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C561CD">
        <w:rPr>
          <w:rFonts w:asciiTheme="minorHAnsi" w:hAnsiTheme="minorHAnsi" w:cstheme="minorHAnsi"/>
          <w:sz w:val="20"/>
          <w:szCs w:val="20"/>
        </w:rPr>
        <w:t xml:space="preserve">Data: </w:t>
      </w:r>
      <w:r w:rsidR="002C22BC">
        <w:rPr>
          <w:rFonts w:asciiTheme="minorHAnsi" w:hAnsiTheme="minorHAnsi" w:cstheme="minorHAnsi"/>
          <w:sz w:val="20"/>
          <w:szCs w:val="20"/>
        </w:rPr>
        <w:t xml:space="preserve">23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632AD">
        <w:rPr>
          <w:rFonts w:asciiTheme="minorHAnsi" w:hAnsiTheme="minorHAnsi" w:cstheme="minorHAnsi"/>
          <w:sz w:val="20"/>
          <w:szCs w:val="20"/>
        </w:rPr>
        <w:t>{mes}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2021</w:t>
      </w:r>
    </w:p>
    <w:sectPr w:rsidR="00D20281" w:rsidRPr="00C561CD" w:rsidSect="00B9187A">
      <w:headerReference w:type="default" r:id="rId7"/>
      <w:footerReference w:type="default" r:id="rId8"/>
      <w:pgSz w:w="11906" w:h="16838"/>
      <w:pgMar w:top="567" w:right="1134" w:bottom="28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F5681" w14:textId="77777777" w:rsidR="0054207C" w:rsidRDefault="0054207C" w:rsidP="00D507B3">
      <w:pPr>
        <w:spacing w:after="0" w:line="240" w:lineRule="auto"/>
      </w:pPr>
      <w:r>
        <w:separator/>
      </w:r>
    </w:p>
  </w:endnote>
  <w:endnote w:type="continuationSeparator" w:id="0">
    <w:p w14:paraId="3A3E75D3" w14:textId="77777777" w:rsidR="0054207C" w:rsidRDefault="0054207C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8102F" w14:textId="77777777" w:rsidR="00D507B3" w:rsidRDefault="00970375" w:rsidP="00970375">
    <w:pPr>
      <w:pStyle w:val="Rodap"/>
      <w:tabs>
        <w:tab w:val="clear" w:pos="4252"/>
        <w:tab w:val="clear" w:pos="8504"/>
      </w:tabs>
      <w:ind w:right="-994" w:hanging="1560"/>
      <w:rPr>
        <w:rFonts w:ascii="Gautami" w:hAnsi="Gautami"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B47530" wp14:editId="18007341">
              <wp:simplePos x="0" y="0"/>
              <wp:positionH relativeFrom="column">
                <wp:posOffset>-211455</wp:posOffset>
              </wp:positionH>
              <wp:positionV relativeFrom="paragraph">
                <wp:posOffset>99060</wp:posOffset>
              </wp:positionV>
              <wp:extent cx="5715" cy="377190"/>
              <wp:effectExtent l="0" t="0" r="32385" b="2286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15" cy="377190"/>
                      </a:xfrm>
                      <a:prstGeom prst="line">
                        <a:avLst/>
                      </a:prstGeom>
                      <a:ln w="6350">
                        <a:prstDash val="soli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8414B3" id="Conector reto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7.8pt" to="-16.2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" strokecolor="black [3200]" strokeweight=".5pt">
              <v:stroke joinstyle="miter"/>
            </v:line>
          </w:pict>
        </mc:Fallback>
      </mc:AlternateContent>
    </w:r>
    <w:r w:rsidR="007A293B"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2336" behindDoc="0" locked="0" layoutInCell="1" allowOverlap="1" wp14:anchorId="64523CA8" wp14:editId="41EDF423">
          <wp:simplePos x="0" y="0"/>
          <wp:positionH relativeFrom="column">
            <wp:posOffset>-832485</wp:posOffset>
          </wp:positionH>
          <wp:positionV relativeFrom="paragraph">
            <wp:posOffset>155575</wp:posOffset>
          </wp:positionV>
          <wp:extent cx="448889" cy="252000"/>
          <wp:effectExtent l="0" t="0" r="8890" b="0"/>
          <wp:wrapNone/>
          <wp:docPr id="5" name="Imagem 5" descr="Z:\---   Imagens\FAEPI\FAE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Z:\---   Imagens\FAEPI\FAEP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88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</w:t>
    </w:r>
    <w:r w:rsidR="00D507B3"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---------------------------------------------------------------------------------------------------------------------------------------</w:t>
    </w:r>
  </w:p>
  <w:p w14:paraId="0A479F3E" w14:textId="61F01F55" w:rsidR="00DE131C" w:rsidRPr="00261957" w:rsidRDefault="00970375" w:rsidP="00DE131C">
    <w:pPr>
      <w:pStyle w:val="Rodap"/>
      <w:jc w:val="right"/>
      <w:rPr>
        <w:rFonts w:cs="Gautami"/>
        <w:b/>
        <w:noProof/>
        <w:sz w:val="14"/>
        <w:szCs w:val="16"/>
        <w:lang w:eastAsia="pt-BR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3360" behindDoc="0" locked="0" layoutInCell="1" allowOverlap="1" wp14:anchorId="60BBCD43" wp14:editId="1FBE686C">
          <wp:simplePos x="0" y="0"/>
          <wp:positionH relativeFrom="column">
            <wp:posOffset>1074420</wp:posOffset>
          </wp:positionH>
          <wp:positionV relativeFrom="paragraph">
            <wp:posOffset>51435</wp:posOffset>
          </wp:positionV>
          <wp:extent cx="347980" cy="25146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P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4384" behindDoc="0" locked="0" layoutInCell="1" allowOverlap="1" wp14:anchorId="66B8ABFB" wp14:editId="55AAB797">
          <wp:simplePos x="0" y="0"/>
          <wp:positionH relativeFrom="column">
            <wp:posOffset>731520</wp:posOffset>
          </wp:positionH>
          <wp:positionV relativeFrom="paragraph">
            <wp:posOffset>51435</wp:posOffset>
          </wp:positionV>
          <wp:extent cx="198120" cy="251460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FA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1312" behindDoc="0" locked="0" layoutInCell="1" allowOverlap="1" wp14:anchorId="1151FBEB" wp14:editId="113A149B">
          <wp:simplePos x="0" y="0"/>
          <wp:positionH relativeFrom="column">
            <wp:posOffset>-16510</wp:posOffset>
          </wp:positionH>
          <wp:positionV relativeFrom="paragraph">
            <wp:posOffset>51435</wp:posOffset>
          </wp:positionV>
          <wp:extent cx="635635" cy="251460"/>
          <wp:effectExtent l="0" t="0" r="0" b="0"/>
          <wp:wrapNone/>
          <wp:docPr id="8" name="Imagem 8" descr="Z:\---   Imagens\IF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:\---   Imagens\IFAM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131C" w:rsidRPr="00DE131C">
      <w:rPr>
        <w:rFonts w:cs="Gautami"/>
        <w:b/>
        <w:noProof/>
        <w:sz w:val="14"/>
        <w:szCs w:val="16"/>
        <w:lang w:eastAsia="pt-BR"/>
      </w:rPr>
      <w:t xml:space="preserve"> </w:t>
    </w:r>
    <w:r w:rsidR="00DE131C" w:rsidRPr="00261957">
      <w:rPr>
        <w:rFonts w:cs="Gautami"/>
        <w:b/>
        <w:noProof/>
        <w:sz w:val="14"/>
        <w:szCs w:val="16"/>
        <w:lang w:eastAsia="pt-BR"/>
      </w:rPr>
      <w:t>Av. Gov. Danilo de Matos Areosa 1672, 69075-351 - Manaus-Amazonas</w:t>
    </w:r>
  </w:p>
  <w:p w14:paraId="16D87A6A" w14:textId="14636D25" w:rsidR="00D507B3" w:rsidRPr="00B30A3C" w:rsidRDefault="00DE131C" w:rsidP="00DE131C">
    <w:pPr>
      <w:pStyle w:val="Rodap"/>
      <w:jc w:val="right"/>
      <w:rPr>
        <w:rFonts w:cs="Gautami"/>
        <w:b/>
        <w:sz w:val="14"/>
        <w:szCs w:val="16"/>
      </w:rPr>
    </w:pPr>
    <w:r w:rsidRPr="00261957">
      <w:rPr>
        <w:rFonts w:cs="Gautami"/>
        <w:b/>
        <w:noProof/>
        <w:sz w:val="14"/>
        <w:szCs w:val="16"/>
        <w:lang w:eastAsia="pt-BR"/>
      </w:rPr>
      <w:t>Fone: (92) 3614-6203 | E-mail: amnano@ifam.edu.br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63ED8" w14:textId="77777777" w:rsidR="0054207C" w:rsidRDefault="0054207C" w:rsidP="00D507B3">
      <w:pPr>
        <w:spacing w:after="0" w:line="240" w:lineRule="auto"/>
      </w:pPr>
      <w:r>
        <w:separator/>
      </w:r>
    </w:p>
  </w:footnote>
  <w:footnote w:type="continuationSeparator" w:id="0">
    <w:p w14:paraId="7B2CE87A" w14:textId="77777777" w:rsidR="0054207C" w:rsidRDefault="0054207C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D9B6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7456" behindDoc="1" locked="0" layoutInCell="1" allowOverlap="1" wp14:anchorId="550527AC" wp14:editId="41CFC687">
          <wp:simplePos x="0" y="0"/>
          <wp:positionH relativeFrom="page">
            <wp:posOffset>918210</wp:posOffset>
          </wp:positionH>
          <wp:positionV relativeFrom="page">
            <wp:posOffset>622300</wp:posOffset>
          </wp:positionV>
          <wp:extent cx="758190" cy="725170"/>
          <wp:effectExtent l="0" t="0" r="381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90" cy="72517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840B86">
      <w:rPr>
        <w:b/>
        <w:sz w:val="16"/>
        <w:szCs w:val="16"/>
      </w:rPr>
      <w:t>REPÚBLICA FEDERATIVA DO BRASIL</w:t>
    </w:r>
  </w:p>
  <w:p w14:paraId="454DF2EF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8480" behindDoc="1" locked="0" layoutInCell="1" allowOverlap="1" wp14:anchorId="5B00091A" wp14:editId="2B69FF0A">
          <wp:simplePos x="0" y="0"/>
          <wp:positionH relativeFrom="page">
            <wp:posOffset>5975985</wp:posOffset>
          </wp:positionH>
          <wp:positionV relativeFrom="page">
            <wp:posOffset>622300</wp:posOffset>
          </wp:positionV>
          <wp:extent cx="1214755" cy="530225"/>
          <wp:effectExtent l="0" t="0" r="4445" b="3175"/>
          <wp:wrapNone/>
          <wp:docPr id="1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0B86">
      <w:rPr>
        <w:b/>
        <w:sz w:val="16"/>
        <w:szCs w:val="16"/>
      </w:rPr>
      <w:t>MINISTÉRIO DA EDUCAÇÃO</w:t>
    </w:r>
  </w:p>
  <w:p w14:paraId="5A6D902B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INSTITUTO FEDERAL DE EDUCAÇÃO, CIÊNCIA E TECNOLOGIA DO AMAZONAS </w:t>
    </w:r>
  </w:p>
  <w:p w14:paraId="38409731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PRO-REITORIA DE PESQUISA, PÓS-GRADUAÇÃO E INOVAÇÃO</w:t>
    </w:r>
  </w:p>
  <w:p w14:paraId="20F4F6EA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CENTRO DE TECNOLOGIA PROF. HARLAN JULU GUERRA MARCELICE </w:t>
    </w:r>
  </w:p>
  <w:p w14:paraId="70B126C0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LABORATÓRIO DE SÍNTESE E CARACTERIZAÇÃO DE NANOMATERIAIS</w:t>
    </w:r>
  </w:p>
  <w:p w14:paraId="57289959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</w:p>
  <w:p w14:paraId="4B8FC013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Projeto: Plataforma Web para acompanhamento e melhoria</w:t>
    </w:r>
  </w:p>
  <w:p w14:paraId="64C88373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de processo de produção incluindo SIX SIGMA </w:t>
    </w:r>
  </w:p>
  <w:p w14:paraId="6F404977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Conta Bancária: 10.738-7</w:t>
    </w:r>
  </w:p>
  <w:p w14:paraId="5015822F" w14:textId="0FE56AD6" w:rsidR="00BD21EC" w:rsidRPr="00D507B3" w:rsidRDefault="00970375" w:rsidP="00CE3A5F">
    <w:pPr>
      <w:pStyle w:val="Cabealho"/>
      <w:tabs>
        <w:tab w:val="clear" w:pos="8504"/>
      </w:tabs>
      <w:rPr>
        <w:b/>
        <w:sz w:val="18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9264" behindDoc="0" locked="0" layoutInCell="1" allowOverlap="1" wp14:anchorId="3282A424" wp14:editId="58DFBF23">
          <wp:simplePos x="0" y="0"/>
          <wp:positionH relativeFrom="column">
            <wp:posOffset>-1073785</wp:posOffset>
          </wp:positionH>
          <wp:positionV relativeFrom="paragraph">
            <wp:posOffset>57420</wp:posOffset>
          </wp:positionV>
          <wp:extent cx="7559675" cy="35560"/>
          <wp:effectExtent l="0" t="0" r="3175" b="2540"/>
          <wp:wrapNone/>
          <wp:docPr id="3" name="Imagem 3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3CB8"/>
    <w:multiLevelType w:val="hybridMultilevel"/>
    <w:tmpl w:val="575E2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52C6"/>
    <w:multiLevelType w:val="hybridMultilevel"/>
    <w:tmpl w:val="0C02FA92"/>
    <w:lvl w:ilvl="0" w:tplc="7C94DC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F4A"/>
    <w:rsid w:val="0000212C"/>
    <w:rsid w:val="00004F8C"/>
    <w:rsid w:val="000163D8"/>
    <w:rsid w:val="000218D7"/>
    <w:rsid w:val="00021C41"/>
    <w:rsid w:val="00023023"/>
    <w:rsid w:val="0002471F"/>
    <w:rsid w:val="0002604A"/>
    <w:rsid w:val="00027489"/>
    <w:rsid w:val="00033518"/>
    <w:rsid w:val="00036891"/>
    <w:rsid w:val="000415D6"/>
    <w:rsid w:val="00042535"/>
    <w:rsid w:val="00044058"/>
    <w:rsid w:val="00052823"/>
    <w:rsid w:val="00052AC4"/>
    <w:rsid w:val="000569C3"/>
    <w:rsid w:val="000569D3"/>
    <w:rsid w:val="0006542B"/>
    <w:rsid w:val="00075026"/>
    <w:rsid w:val="00083B44"/>
    <w:rsid w:val="0009278A"/>
    <w:rsid w:val="000960C5"/>
    <w:rsid w:val="00097F2F"/>
    <w:rsid w:val="000A5769"/>
    <w:rsid w:val="000B3650"/>
    <w:rsid w:val="000B3F18"/>
    <w:rsid w:val="000C03F5"/>
    <w:rsid w:val="000C30B0"/>
    <w:rsid w:val="000D0609"/>
    <w:rsid w:val="000D0C5C"/>
    <w:rsid w:val="000D0D3F"/>
    <w:rsid w:val="000D1FCA"/>
    <w:rsid w:val="000D33BF"/>
    <w:rsid w:val="000D5C50"/>
    <w:rsid w:val="000D7575"/>
    <w:rsid w:val="000E0FBD"/>
    <w:rsid w:val="000E1DA3"/>
    <w:rsid w:val="000E666E"/>
    <w:rsid w:val="000F3FEB"/>
    <w:rsid w:val="000F68E3"/>
    <w:rsid w:val="00100AAC"/>
    <w:rsid w:val="001022CD"/>
    <w:rsid w:val="00103BFE"/>
    <w:rsid w:val="001047D4"/>
    <w:rsid w:val="0011076F"/>
    <w:rsid w:val="00112759"/>
    <w:rsid w:val="00114E64"/>
    <w:rsid w:val="00115656"/>
    <w:rsid w:val="0011572C"/>
    <w:rsid w:val="00121C04"/>
    <w:rsid w:val="0012231E"/>
    <w:rsid w:val="001271EF"/>
    <w:rsid w:val="001329B5"/>
    <w:rsid w:val="00132A47"/>
    <w:rsid w:val="00140A0F"/>
    <w:rsid w:val="00143DA7"/>
    <w:rsid w:val="00146BF8"/>
    <w:rsid w:val="001474D6"/>
    <w:rsid w:val="001504FF"/>
    <w:rsid w:val="001564A9"/>
    <w:rsid w:val="00156B8F"/>
    <w:rsid w:val="00161B09"/>
    <w:rsid w:val="00163B1C"/>
    <w:rsid w:val="00164604"/>
    <w:rsid w:val="0016540A"/>
    <w:rsid w:val="001707D6"/>
    <w:rsid w:val="00171E7A"/>
    <w:rsid w:val="00172890"/>
    <w:rsid w:val="00173A85"/>
    <w:rsid w:val="00174444"/>
    <w:rsid w:val="00180498"/>
    <w:rsid w:val="00183E0B"/>
    <w:rsid w:val="00190F62"/>
    <w:rsid w:val="0019327E"/>
    <w:rsid w:val="001933BD"/>
    <w:rsid w:val="001942C6"/>
    <w:rsid w:val="001962DC"/>
    <w:rsid w:val="001A0B35"/>
    <w:rsid w:val="001A281A"/>
    <w:rsid w:val="001A2FDB"/>
    <w:rsid w:val="001A34F1"/>
    <w:rsid w:val="001A46A9"/>
    <w:rsid w:val="001A5F29"/>
    <w:rsid w:val="001A65C9"/>
    <w:rsid w:val="001A66A2"/>
    <w:rsid w:val="001A7D8D"/>
    <w:rsid w:val="001B12F6"/>
    <w:rsid w:val="001B25C5"/>
    <w:rsid w:val="001B5AB2"/>
    <w:rsid w:val="001C2560"/>
    <w:rsid w:val="001C2632"/>
    <w:rsid w:val="001C3DDD"/>
    <w:rsid w:val="001C4F75"/>
    <w:rsid w:val="001C56AD"/>
    <w:rsid w:val="001D2189"/>
    <w:rsid w:val="001D643A"/>
    <w:rsid w:val="001E147C"/>
    <w:rsid w:val="001E4D44"/>
    <w:rsid w:val="001F19CA"/>
    <w:rsid w:val="001F3EEF"/>
    <w:rsid w:val="001F41F3"/>
    <w:rsid w:val="001F60ED"/>
    <w:rsid w:val="002033E2"/>
    <w:rsid w:val="0020531C"/>
    <w:rsid w:val="0021039F"/>
    <w:rsid w:val="00211CAC"/>
    <w:rsid w:val="00213A77"/>
    <w:rsid w:val="00214CF3"/>
    <w:rsid w:val="00215C34"/>
    <w:rsid w:val="0021662C"/>
    <w:rsid w:val="00222532"/>
    <w:rsid w:val="002277FA"/>
    <w:rsid w:val="002302D8"/>
    <w:rsid w:val="00233F65"/>
    <w:rsid w:val="0023448A"/>
    <w:rsid w:val="00235478"/>
    <w:rsid w:val="002356F1"/>
    <w:rsid w:val="00237D0E"/>
    <w:rsid w:val="0024105E"/>
    <w:rsid w:val="00241369"/>
    <w:rsid w:val="00243B2F"/>
    <w:rsid w:val="00252758"/>
    <w:rsid w:val="0025285E"/>
    <w:rsid w:val="00252C80"/>
    <w:rsid w:val="002541DD"/>
    <w:rsid w:val="00255BAA"/>
    <w:rsid w:val="002632AD"/>
    <w:rsid w:val="0026451E"/>
    <w:rsid w:val="00266D5C"/>
    <w:rsid w:val="00272041"/>
    <w:rsid w:val="00273008"/>
    <w:rsid w:val="00273463"/>
    <w:rsid w:val="00274CAA"/>
    <w:rsid w:val="002759F7"/>
    <w:rsid w:val="00283F68"/>
    <w:rsid w:val="00284017"/>
    <w:rsid w:val="00284475"/>
    <w:rsid w:val="00286816"/>
    <w:rsid w:val="002870E4"/>
    <w:rsid w:val="00295B13"/>
    <w:rsid w:val="002A0B45"/>
    <w:rsid w:val="002A234A"/>
    <w:rsid w:val="002A402A"/>
    <w:rsid w:val="002A643C"/>
    <w:rsid w:val="002A7517"/>
    <w:rsid w:val="002B0720"/>
    <w:rsid w:val="002B0FB6"/>
    <w:rsid w:val="002C22BC"/>
    <w:rsid w:val="002C5494"/>
    <w:rsid w:val="002D2811"/>
    <w:rsid w:val="002D55AA"/>
    <w:rsid w:val="002E0896"/>
    <w:rsid w:val="002E3CE6"/>
    <w:rsid w:val="002E7967"/>
    <w:rsid w:val="002F07E8"/>
    <w:rsid w:val="002F1A43"/>
    <w:rsid w:val="002F2B88"/>
    <w:rsid w:val="002F4D9E"/>
    <w:rsid w:val="002F748C"/>
    <w:rsid w:val="00301B7F"/>
    <w:rsid w:val="0030281B"/>
    <w:rsid w:val="00306AF2"/>
    <w:rsid w:val="00306BDB"/>
    <w:rsid w:val="003075DE"/>
    <w:rsid w:val="00307B43"/>
    <w:rsid w:val="00312F38"/>
    <w:rsid w:val="003146CB"/>
    <w:rsid w:val="00314B7E"/>
    <w:rsid w:val="00320EB4"/>
    <w:rsid w:val="003210B3"/>
    <w:rsid w:val="00323914"/>
    <w:rsid w:val="00324038"/>
    <w:rsid w:val="00325769"/>
    <w:rsid w:val="00325F4A"/>
    <w:rsid w:val="00330B39"/>
    <w:rsid w:val="00332EEE"/>
    <w:rsid w:val="00340F70"/>
    <w:rsid w:val="0034253D"/>
    <w:rsid w:val="00343950"/>
    <w:rsid w:val="00343FC6"/>
    <w:rsid w:val="00344698"/>
    <w:rsid w:val="0034531B"/>
    <w:rsid w:val="00353884"/>
    <w:rsid w:val="00354808"/>
    <w:rsid w:val="0035524C"/>
    <w:rsid w:val="0035554B"/>
    <w:rsid w:val="0035684F"/>
    <w:rsid w:val="0036058E"/>
    <w:rsid w:val="003630A9"/>
    <w:rsid w:val="00365321"/>
    <w:rsid w:val="00366CE1"/>
    <w:rsid w:val="00373D49"/>
    <w:rsid w:val="00376DE2"/>
    <w:rsid w:val="00380399"/>
    <w:rsid w:val="00380FA5"/>
    <w:rsid w:val="00385CE2"/>
    <w:rsid w:val="0038614F"/>
    <w:rsid w:val="0038631B"/>
    <w:rsid w:val="003866F5"/>
    <w:rsid w:val="0038722E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10D6"/>
    <w:rsid w:val="003A258D"/>
    <w:rsid w:val="003A2D14"/>
    <w:rsid w:val="003A3D29"/>
    <w:rsid w:val="003A4820"/>
    <w:rsid w:val="003A4DBE"/>
    <w:rsid w:val="003A66C0"/>
    <w:rsid w:val="003B00C7"/>
    <w:rsid w:val="003B0957"/>
    <w:rsid w:val="003B2DFB"/>
    <w:rsid w:val="003B3855"/>
    <w:rsid w:val="003B5E89"/>
    <w:rsid w:val="003B7BF6"/>
    <w:rsid w:val="003C110B"/>
    <w:rsid w:val="003C2F3A"/>
    <w:rsid w:val="003C67D1"/>
    <w:rsid w:val="003D0EDF"/>
    <w:rsid w:val="003D13E8"/>
    <w:rsid w:val="003D5C6C"/>
    <w:rsid w:val="003E0832"/>
    <w:rsid w:val="003E33A3"/>
    <w:rsid w:val="003F111D"/>
    <w:rsid w:val="00400907"/>
    <w:rsid w:val="00412A12"/>
    <w:rsid w:val="00412A41"/>
    <w:rsid w:val="00412D12"/>
    <w:rsid w:val="00413CA0"/>
    <w:rsid w:val="00414967"/>
    <w:rsid w:val="0041561D"/>
    <w:rsid w:val="00417DC5"/>
    <w:rsid w:val="00421C7E"/>
    <w:rsid w:val="00422871"/>
    <w:rsid w:val="004240C6"/>
    <w:rsid w:val="004253C2"/>
    <w:rsid w:val="0043114C"/>
    <w:rsid w:val="004327B4"/>
    <w:rsid w:val="00433033"/>
    <w:rsid w:val="004347C1"/>
    <w:rsid w:val="00435209"/>
    <w:rsid w:val="00435ED2"/>
    <w:rsid w:val="004370AB"/>
    <w:rsid w:val="00440A89"/>
    <w:rsid w:val="004446FE"/>
    <w:rsid w:val="00445AEA"/>
    <w:rsid w:val="00446CA4"/>
    <w:rsid w:val="004515DA"/>
    <w:rsid w:val="004601A7"/>
    <w:rsid w:val="004746E9"/>
    <w:rsid w:val="00474D77"/>
    <w:rsid w:val="00477143"/>
    <w:rsid w:val="004847A1"/>
    <w:rsid w:val="00484B26"/>
    <w:rsid w:val="00486CF3"/>
    <w:rsid w:val="00490128"/>
    <w:rsid w:val="00494672"/>
    <w:rsid w:val="00495CE5"/>
    <w:rsid w:val="0049680F"/>
    <w:rsid w:val="00496E78"/>
    <w:rsid w:val="00497134"/>
    <w:rsid w:val="004A04B8"/>
    <w:rsid w:val="004A4BFC"/>
    <w:rsid w:val="004A546B"/>
    <w:rsid w:val="004B0B0E"/>
    <w:rsid w:val="004B49C9"/>
    <w:rsid w:val="004C1044"/>
    <w:rsid w:val="004C3B17"/>
    <w:rsid w:val="004C5BD2"/>
    <w:rsid w:val="004C6E66"/>
    <w:rsid w:val="004C6EB1"/>
    <w:rsid w:val="004C719D"/>
    <w:rsid w:val="004D06CF"/>
    <w:rsid w:val="004D1164"/>
    <w:rsid w:val="004D18B6"/>
    <w:rsid w:val="004D5D7F"/>
    <w:rsid w:val="004E02AB"/>
    <w:rsid w:val="004E0D32"/>
    <w:rsid w:val="004E18B3"/>
    <w:rsid w:val="004E644B"/>
    <w:rsid w:val="004E7FDE"/>
    <w:rsid w:val="004F02F8"/>
    <w:rsid w:val="004F0801"/>
    <w:rsid w:val="004F387E"/>
    <w:rsid w:val="004F47C4"/>
    <w:rsid w:val="004F4D9F"/>
    <w:rsid w:val="004F5C64"/>
    <w:rsid w:val="00500D68"/>
    <w:rsid w:val="00505BFD"/>
    <w:rsid w:val="00510A45"/>
    <w:rsid w:val="0051145B"/>
    <w:rsid w:val="0051462C"/>
    <w:rsid w:val="00515B97"/>
    <w:rsid w:val="00517153"/>
    <w:rsid w:val="00517270"/>
    <w:rsid w:val="00523CF1"/>
    <w:rsid w:val="00523D73"/>
    <w:rsid w:val="00525310"/>
    <w:rsid w:val="00525CCC"/>
    <w:rsid w:val="005302D1"/>
    <w:rsid w:val="00530B10"/>
    <w:rsid w:val="00531BC1"/>
    <w:rsid w:val="00537145"/>
    <w:rsid w:val="0054207C"/>
    <w:rsid w:val="005472DC"/>
    <w:rsid w:val="00550E27"/>
    <w:rsid w:val="00550F1D"/>
    <w:rsid w:val="00554295"/>
    <w:rsid w:val="005618F8"/>
    <w:rsid w:val="0056397D"/>
    <w:rsid w:val="00565D09"/>
    <w:rsid w:val="00567A9B"/>
    <w:rsid w:val="005746F5"/>
    <w:rsid w:val="00575AE6"/>
    <w:rsid w:val="00581A0E"/>
    <w:rsid w:val="00581AAD"/>
    <w:rsid w:val="00592620"/>
    <w:rsid w:val="00592D0D"/>
    <w:rsid w:val="00595B36"/>
    <w:rsid w:val="005A22B2"/>
    <w:rsid w:val="005A25AD"/>
    <w:rsid w:val="005B5B23"/>
    <w:rsid w:val="005B5D6E"/>
    <w:rsid w:val="005C4FB6"/>
    <w:rsid w:val="005C672B"/>
    <w:rsid w:val="005C6F68"/>
    <w:rsid w:val="005C774C"/>
    <w:rsid w:val="005C7EDB"/>
    <w:rsid w:val="005D215A"/>
    <w:rsid w:val="005D2D0C"/>
    <w:rsid w:val="005D3828"/>
    <w:rsid w:val="005E3BDF"/>
    <w:rsid w:val="005F005A"/>
    <w:rsid w:val="005F0142"/>
    <w:rsid w:val="005F141A"/>
    <w:rsid w:val="005F1E49"/>
    <w:rsid w:val="005F4EC1"/>
    <w:rsid w:val="005F5795"/>
    <w:rsid w:val="00601BE5"/>
    <w:rsid w:val="006033E9"/>
    <w:rsid w:val="0060365E"/>
    <w:rsid w:val="0060679B"/>
    <w:rsid w:val="00613731"/>
    <w:rsid w:val="00613FA0"/>
    <w:rsid w:val="0062045B"/>
    <w:rsid w:val="006300B8"/>
    <w:rsid w:val="006318CC"/>
    <w:rsid w:val="006322F5"/>
    <w:rsid w:val="00632F65"/>
    <w:rsid w:val="006332CA"/>
    <w:rsid w:val="0063558A"/>
    <w:rsid w:val="006357AF"/>
    <w:rsid w:val="006368CD"/>
    <w:rsid w:val="00636A41"/>
    <w:rsid w:val="00640C0F"/>
    <w:rsid w:val="00645537"/>
    <w:rsid w:val="0064674C"/>
    <w:rsid w:val="006544E8"/>
    <w:rsid w:val="006651D1"/>
    <w:rsid w:val="00665C4C"/>
    <w:rsid w:val="00673B90"/>
    <w:rsid w:val="00680706"/>
    <w:rsid w:val="00687A13"/>
    <w:rsid w:val="0069261C"/>
    <w:rsid w:val="006945FF"/>
    <w:rsid w:val="00694A73"/>
    <w:rsid w:val="00696A14"/>
    <w:rsid w:val="00696A35"/>
    <w:rsid w:val="006978DE"/>
    <w:rsid w:val="006A0443"/>
    <w:rsid w:val="006A05E8"/>
    <w:rsid w:val="006A4872"/>
    <w:rsid w:val="006A4CAE"/>
    <w:rsid w:val="006B1B11"/>
    <w:rsid w:val="006B36B9"/>
    <w:rsid w:val="006B3D34"/>
    <w:rsid w:val="006B68A6"/>
    <w:rsid w:val="006B72B9"/>
    <w:rsid w:val="006B7CC1"/>
    <w:rsid w:val="006C0A1F"/>
    <w:rsid w:val="006D56BC"/>
    <w:rsid w:val="006D7339"/>
    <w:rsid w:val="006E0150"/>
    <w:rsid w:val="006E1A31"/>
    <w:rsid w:val="006E3404"/>
    <w:rsid w:val="006E5420"/>
    <w:rsid w:val="006F0E28"/>
    <w:rsid w:val="006F0FD9"/>
    <w:rsid w:val="006F189A"/>
    <w:rsid w:val="006F269E"/>
    <w:rsid w:val="006F48A7"/>
    <w:rsid w:val="006F611B"/>
    <w:rsid w:val="006F68E4"/>
    <w:rsid w:val="007057B9"/>
    <w:rsid w:val="00710C02"/>
    <w:rsid w:val="0071618E"/>
    <w:rsid w:val="007169C3"/>
    <w:rsid w:val="007213A1"/>
    <w:rsid w:val="0072222B"/>
    <w:rsid w:val="00722587"/>
    <w:rsid w:val="00722B30"/>
    <w:rsid w:val="00722DFC"/>
    <w:rsid w:val="0072563D"/>
    <w:rsid w:val="00726149"/>
    <w:rsid w:val="00733274"/>
    <w:rsid w:val="00740D3E"/>
    <w:rsid w:val="00740D7D"/>
    <w:rsid w:val="00754F18"/>
    <w:rsid w:val="00760178"/>
    <w:rsid w:val="00760B01"/>
    <w:rsid w:val="007665F1"/>
    <w:rsid w:val="007701BD"/>
    <w:rsid w:val="007736B0"/>
    <w:rsid w:val="00773FE8"/>
    <w:rsid w:val="00775E0C"/>
    <w:rsid w:val="007801FF"/>
    <w:rsid w:val="00787A77"/>
    <w:rsid w:val="00792126"/>
    <w:rsid w:val="00792E02"/>
    <w:rsid w:val="0079577B"/>
    <w:rsid w:val="00796EE2"/>
    <w:rsid w:val="00797887"/>
    <w:rsid w:val="007A096E"/>
    <w:rsid w:val="007A10AF"/>
    <w:rsid w:val="007A293B"/>
    <w:rsid w:val="007B030A"/>
    <w:rsid w:val="007B11FD"/>
    <w:rsid w:val="007B17CB"/>
    <w:rsid w:val="007B2DB2"/>
    <w:rsid w:val="007B4C0E"/>
    <w:rsid w:val="007C02D4"/>
    <w:rsid w:val="007C1991"/>
    <w:rsid w:val="007C3D7A"/>
    <w:rsid w:val="007C454B"/>
    <w:rsid w:val="007C67B4"/>
    <w:rsid w:val="007C74CD"/>
    <w:rsid w:val="007D144D"/>
    <w:rsid w:val="007D5DCA"/>
    <w:rsid w:val="007D65A0"/>
    <w:rsid w:val="007D79A0"/>
    <w:rsid w:val="007D7FD7"/>
    <w:rsid w:val="007E302B"/>
    <w:rsid w:val="007F02B4"/>
    <w:rsid w:val="007F0660"/>
    <w:rsid w:val="007F13C9"/>
    <w:rsid w:val="007F1837"/>
    <w:rsid w:val="007F3985"/>
    <w:rsid w:val="007F3D22"/>
    <w:rsid w:val="007F7945"/>
    <w:rsid w:val="007F7FBE"/>
    <w:rsid w:val="00800200"/>
    <w:rsid w:val="00800408"/>
    <w:rsid w:val="0080114C"/>
    <w:rsid w:val="00803A95"/>
    <w:rsid w:val="008158BA"/>
    <w:rsid w:val="008227F6"/>
    <w:rsid w:val="00823273"/>
    <w:rsid w:val="00830707"/>
    <w:rsid w:val="00830BF3"/>
    <w:rsid w:val="00832CA7"/>
    <w:rsid w:val="00836150"/>
    <w:rsid w:val="0084115F"/>
    <w:rsid w:val="00844D88"/>
    <w:rsid w:val="00847AC7"/>
    <w:rsid w:val="00847B2A"/>
    <w:rsid w:val="008510FB"/>
    <w:rsid w:val="008543B6"/>
    <w:rsid w:val="0085456E"/>
    <w:rsid w:val="008547B7"/>
    <w:rsid w:val="00857549"/>
    <w:rsid w:val="00862FE4"/>
    <w:rsid w:val="008640AC"/>
    <w:rsid w:val="008659D6"/>
    <w:rsid w:val="00866596"/>
    <w:rsid w:val="00866CCF"/>
    <w:rsid w:val="008674D5"/>
    <w:rsid w:val="00884E82"/>
    <w:rsid w:val="00887C38"/>
    <w:rsid w:val="00892124"/>
    <w:rsid w:val="00892BD2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1BF2"/>
    <w:rsid w:val="008B271B"/>
    <w:rsid w:val="008C11C1"/>
    <w:rsid w:val="008C171C"/>
    <w:rsid w:val="008D2391"/>
    <w:rsid w:val="008D31DA"/>
    <w:rsid w:val="008E075D"/>
    <w:rsid w:val="008E07FB"/>
    <w:rsid w:val="008F0902"/>
    <w:rsid w:val="008F0D0A"/>
    <w:rsid w:val="008F5DD9"/>
    <w:rsid w:val="00902780"/>
    <w:rsid w:val="00903BC1"/>
    <w:rsid w:val="00905F73"/>
    <w:rsid w:val="0091211E"/>
    <w:rsid w:val="00912B3D"/>
    <w:rsid w:val="0091338B"/>
    <w:rsid w:val="00913739"/>
    <w:rsid w:val="00914A4F"/>
    <w:rsid w:val="0091774D"/>
    <w:rsid w:val="00920A7B"/>
    <w:rsid w:val="00922851"/>
    <w:rsid w:val="00922E88"/>
    <w:rsid w:val="00923515"/>
    <w:rsid w:val="00925E26"/>
    <w:rsid w:val="009267E9"/>
    <w:rsid w:val="00930299"/>
    <w:rsid w:val="0093069D"/>
    <w:rsid w:val="0093117A"/>
    <w:rsid w:val="00934FD4"/>
    <w:rsid w:val="00946354"/>
    <w:rsid w:val="00951922"/>
    <w:rsid w:val="00955622"/>
    <w:rsid w:val="0096378B"/>
    <w:rsid w:val="00965075"/>
    <w:rsid w:val="00970375"/>
    <w:rsid w:val="00970745"/>
    <w:rsid w:val="009743FD"/>
    <w:rsid w:val="00976A39"/>
    <w:rsid w:val="009810DF"/>
    <w:rsid w:val="00982FA4"/>
    <w:rsid w:val="00983081"/>
    <w:rsid w:val="00990A45"/>
    <w:rsid w:val="0099135A"/>
    <w:rsid w:val="0099433F"/>
    <w:rsid w:val="0099574D"/>
    <w:rsid w:val="009B3A34"/>
    <w:rsid w:val="009B5BAB"/>
    <w:rsid w:val="009B7632"/>
    <w:rsid w:val="009B78BF"/>
    <w:rsid w:val="009C17E2"/>
    <w:rsid w:val="009C3353"/>
    <w:rsid w:val="009C3AAC"/>
    <w:rsid w:val="009C485F"/>
    <w:rsid w:val="009C4D7A"/>
    <w:rsid w:val="009C63C9"/>
    <w:rsid w:val="009C7DEC"/>
    <w:rsid w:val="009D06B0"/>
    <w:rsid w:val="009D4419"/>
    <w:rsid w:val="009E0C1B"/>
    <w:rsid w:val="009E1C77"/>
    <w:rsid w:val="009E5C1F"/>
    <w:rsid w:val="009E602E"/>
    <w:rsid w:val="009F5309"/>
    <w:rsid w:val="00A0071E"/>
    <w:rsid w:val="00A012DB"/>
    <w:rsid w:val="00A01CB0"/>
    <w:rsid w:val="00A02AF4"/>
    <w:rsid w:val="00A079CF"/>
    <w:rsid w:val="00A10DB6"/>
    <w:rsid w:val="00A111EB"/>
    <w:rsid w:val="00A12C18"/>
    <w:rsid w:val="00A13458"/>
    <w:rsid w:val="00A14900"/>
    <w:rsid w:val="00A149E2"/>
    <w:rsid w:val="00A16EF2"/>
    <w:rsid w:val="00A177BC"/>
    <w:rsid w:val="00A20048"/>
    <w:rsid w:val="00A20B3C"/>
    <w:rsid w:val="00A36950"/>
    <w:rsid w:val="00A37446"/>
    <w:rsid w:val="00A37A07"/>
    <w:rsid w:val="00A41F5B"/>
    <w:rsid w:val="00A45E5E"/>
    <w:rsid w:val="00A46072"/>
    <w:rsid w:val="00A467B4"/>
    <w:rsid w:val="00A47489"/>
    <w:rsid w:val="00A50D41"/>
    <w:rsid w:val="00A63668"/>
    <w:rsid w:val="00A63748"/>
    <w:rsid w:val="00A649F5"/>
    <w:rsid w:val="00A70087"/>
    <w:rsid w:val="00A71C0A"/>
    <w:rsid w:val="00A72F73"/>
    <w:rsid w:val="00A779BF"/>
    <w:rsid w:val="00A811E5"/>
    <w:rsid w:val="00A812EE"/>
    <w:rsid w:val="00A81AE6"/>
    <w:rsid w:val="00A8663D"/>
    <w:rsid w:val="00A90835"/>
    <w:rsid w:val="00A958FC"/>
    <w:rsid w:val="00AA2FA5"/>
    <w:rsid w:val="00AB19B4"/>
    <w:rsid w:val="00AB1FCC"/>
    <w:rsid w:val="00AB319C"/>
    <w:rsid w:val="00AB31DD"/>
    <w:rsid w:val="00AB4BCA"/>
    <w:rsid w:val="00AC0445"/>
    <w:rsid w:val="00AC33C0"/>
    <w:rsid w:val="00AC44C1"/>
    <w:rsid w:val="00AD28E4"/>
    <w:rsid w:val="00AD4A66"/>
    <w:rsid w:val="00AD4F4D"/>
    <w:rsid w:val="00AD5371"/>
    <w:rsid w:val="00AD7CA0"/>
    <w:rsid w:val="00AE5469"/>
    <w:rsid w:val="00AE5B49"/>
    <w:rsid w:val="00AE63E2"/>
    <w:rsid w:val="00AF2E6E"/>
    <w:rsid w:val="00B039EA"/>
    <w:rsid w:val="00B05197"/>
    <w:rsid w:val="00B05687"/>
    <w:rsid w:val="00B119FC"/>
    <w:rsid w:val="00B15D81"/>
    <w:rsid w:val="00B16404"/>
    <w:rsid w:val="00B16A25"/>
    <w:rsid w:val="00B178FC"/>
    <w:rsid w:val="00B216E1"/>
    <w:rsid w:val="00B21FC4"/>
    <w:rsid w:val="00B24684"/>
    <w:rsid w:val="00B347A2"/>
    <w:rsid w:val="00B34B7E"/>
    <w:rsid w:val="00B37F92"/>
    <w:rsid w:val="00B37FBB"/>
    <w:rsid w:val="00B448CE"/>
    <w:rsid w:val="00B4556D"/>
    <w:rsid w:val="00B46855"/>
    <w:rsid w:val="00B47F03"/>
    <w:rsid w:val="00B56222"/>
    <w:rsid w:val="00B60D69"/>
    <w:rsid w:val="00B63545"/>
    <w:rsid w:val="00B65415"/>
    <w:rsid w:val="00B67112"/>
    <w:rsid w:val="00B726C0"/>
    <w:rsid w:val="00B7341D"/>
    <w:rsid w:val="00B73ECC"/>
    <w:rsid w:val="00B85D7F"/>
    <w:rsid w:val="00B9187A"/>
    <w:rsid w:val="00B93AE2"/>
    <w:rsid w:val="00B9595B"/>
    <w:rsid w:val="00B97D3D"/>
    <w:rsid w:val="00BA0399"/>
    <w:rsid w:val="00BA4B9B"/>
    <w:rsid w:val="00BA4FE3"/>
    <w:rsid w:val="00BA62E7"/>
    <w:rsid w:val="00BB37FB"/>
    <w:rsid w:val="00BB5416"/>
    <w:rsid w:val="00BB7ECB"/>
    <w:rsid w:val="00BC0AA1"/>
    <w:rsid w:val="00BC28BF"/>
    <w:rsid w:val="00BC2A4F"/>
    <w:rsid w:val="00BC2B73"/>
    <w:rsid w:val="00BC341A"/>
    <w:rsid w:val="00BC755A"/>
    <w:rsid w:val="00BD1705"/>
    <w:rsid w:val="00BD21EC"/>
    <w:rsid w:val="00BD2AD0"/>
    <w:rsid w:val="00BD54D2"/>
    <w:rsid w:val="00BE371B"/>
    <w:rsid w:val="00BF58A4"/>
    <w:rsid w:val="00BF7D92"/>
    <w:rsid w:val="00C03974"/>
    <w:rsid w:val="00C046A7"/>
    <w:rsid w:val="00C07829"/>
    <w:rsid w:val="00C13514"/>
    <w:rsid w:val="00C16A7B"/>
    <w:rsid w:val="00C24899"/>
    <w:rsid w:val="00C2658E"/>
    <w:rsid w:val="00C27ECB"/>
    <w:rsid w:val="00C3316B"/>
    <w:rsid w:val="00C3723E"/>
    <w:rsid w:val="00C43289"/>
    <w:rsid w:val="00C43591"/>
    <w:rsid w:val="00C46A54"/>
    <w:rsid w:val="00C47173"/>
    <w:rsid w:val="00C5035F"/>
    <w:rsid w:val="00C50AA6"/>
    <w:rsid w:val="00C53960"/>
    <w:rsid w:val="00C561CD"/>
    <w:rsid w:val="00C60915"/>
    <w:rsid w:val="00C61A78"/>
    <w:rsid w:val="00C6266E"/>
    <w:rsid w:val="00C6443C"/>
    <w:rsid w:val="00C65D83"/>
    <w:rsid w:val="00C675FC"/>
    <w:rsid w:val="00C67A44"/>
    <w:rsid w:val="00C71447"/>
    <w:rsid w:val="00C764A2"/>
    <w:rsid w:val="00C80FF8"/>
    <w:rsid w:val="00C83516"/>
    <w:rsid w:val="00C85DF5"/>
    <w:rsid w:val="00C86929"/>
    <w:rsid w:val="00C903A2"/>
    <w:rsid w:val="00C9084E"/>
    <w:rsid w:val="00C957D2"/>
    <w:rsid w:val="00C9639B"/>
    <w:rsid w:val="00CA106E"/>
    <w:rsid w:val="00CA225E"/>
    <w:rsid w:val="00CA516C"/>
    <w:rsid w:val="00CA6E59"/>
    <w:rsid w:val="00CB0D81"/>
    <w:rsid w:val="00CB0FC2"/>
    <w:rsid w:val="00CB22D3"/>
    <w:rsid w:val="00CB3F18"/>
    <w:rsid w:val="00CB6EA2"/>
    <w:rsid w:val="00CB7B4C"/>
    <w:rsid w:val="00CC342B"/>
    <w:rsid w:val="00CC4E99"/>
    <w:rsid w:val="00CD0423"/>
    <w:rsid w:val="00CD137D"/>
    <w:rsid w:val="00CD1C57"/>
    <w:rsid w:val="00CD37F0"/>
    <w:rsid w:val="00CD41A0"/>
    <w:rsid w:val="00CE0226"/>
    <w:rsid w:val="00CE2729"/>
    <w:rsid w:val="00CE3778"/>
    <w:rsid w:val="00CE3A5F"/>
    <w:rsid w:val="00CE5FA3"/>
    <w:rsid w:val="00CE678D"/>
    <w:rsid w:val="00CE68E7"/>
    <w:rsid w:val="00CF2C94"/>
    <w:rsid w:val="00CF3560"/>
    <w:rsid w:val="00CF48AD"/>
    <w:rsid w:val="00CF6668"/>
    <w:rsid w:val="00CF7045"/>
    <w:rsid w:val="00D04C87"/>
    <w:rsid w:val="00D11605"/>
    <w:rsid w:val="00D121A4"/>
    <w:rsid w:val="00D16665"/>
    <w:rsid w:val="00D20281"/>
    <w:rsid w:val="00D204C0"/>
    <w:rsid w:val="00D230ED"/>
    <w:rsid w:val="00D27CB0"/>
    <w:rsid w:val="00D31FC5"/>
    <w:rsid w:val="00D3390B"/>
    <w:rsid w:val="00D35254"/>
    <w:rsid w:val="00D3702A"/>
    <w:rsid w:val="00D407AB"/>
    <w:rsid w:val="00D42C8A"/>
    <w:rsid w:val="00D47BDF"/>
    <w:rsid w:val="00D507B3"/>
    <w:rsid w:val="00D51E39"/>
    <w:rsid w:val="00D51E69"/>
    <w:rsid w:val="00D54897"/>
    <w:rsid w:val="00D604D6"/>
    <w:rsid w:val="00D6309C"/>
    <w:rsid w:val="00D64754"/>
    <w:rsid w:val="00D66233"/>
    <w:rsid w:val="00D6764B"/>
    <w:rsid w:val="00D71A59"/>
    <w:rsid w:val="00D721F3"/>
    <w:rsid w:val="00D7241F"/>
    <w:rsid w:val="00D7288A"/>
    <w:rsid w:val="00D80578"/>
    <w:rsid w:val="00D8066F"/>
    <w:rsid w:val="00D813D4"/>
    <w:rsid w:val="00D83F8B"/>
    <w:rsid w:val="00D84A66"/>
    <w:rsid w:val="00D85BFA"/>
    <w:rsid w:val="00D875D0"/>
    <w:rsid w:val="00D91D8A"/>
    <w:rsid w:val="00D91DEE"/>
    <w:rsid w:val="00D930DA"/>
    <w:rsid w:val="00D93E1A"/>
    <w:rsid w:val="00D93EC7"/>
    <w:rsid w:val="00D956AD"/>
    <w:rsid w:val="00D9571F"/>
    <w:rsid w:val="00D96A5E"/>
    <w:rsid w:val="00D97EB9"/>
    <w:rsid w:val="00DA7C1B"/>
    <w:rsid w:val="00DB2282"/>
    <w:rsid w:val="00DB2311"/>
    <w:rsid w:val="00DB70AE"/>
    <w:rsid w:val="00DC1EEC"/>
    <w:rsid w:val="00DC2782"/>
    <w:rsid w:val="00DC5339"/>
    <w:rsid w:val="00DC7244"/>
    <w:rsid w:val="00DC7ED4"/>
    <w:rsid w:val="00DD08AC"/>
    <w:rsid w:val="00DD2356"/>
    <w:rsid w:val="00DD430D"/>
    <w:rsid w:val="00DD614B"/>
    <w:rsid w:val="00DE04C7"/>
    <w:rsid w:val="00DE131C"/>
    <w:rsid w:val="00DE1B73"/>
    <w:rsid w:val="00DE2381"/>
    <w:rsid w:val="00DE257A"/>
    <w:rsid w:val="00DE47EB"/>
    <w:rsid w:val="00DE70C0"/>
    <w:rsid w:val="00DF1A2F"/>
    <w:rsid w:val="00DF3455"/>
    <w:rsid w:val="00DF41AE"/>
    <w:rsid w:val="00DF4DA3"/>
    <w:rsid w:val="00DF5F54"/>
    <w:rsid w:val="00E00845"/>
    <w:rsid w:val="00E07DB0"/>
    <w:rsid w:val="00E10ABB"/>
    <w:rsid w:val="00E11FF7"/>
    <w:rsid w:val="00E13ACB"/>
    <w:rsid w:val="00E14623"/>
    <w:rsid w:val="00E146DF"/>
    <w:rsid w:val="00E2196C"/>
    <w:rsid w:val="00E21BA0"/>
    <w:rsid w:val="00E21D03"/>
    <w:rsid w:val="00E25D33"/>
    <w:rsid w:val="00E318E8"/>
    <w:rsid w:val="00E3350C"/>
    <w:rsid w:val="00E366B2"/>
    <w:rsid w:val="00E37068"/>
    <w:rsid w:val="00E4109F"/>
    <w:rsid w:val="00E41B5E"/>
    <w:rsid w:val="00E46539"/>
    <w:rsid w:val="00E47762"/>
    <w:rsid w:val="00E507DF"/>
    <w:rsid w:val="00E55611"/>
    <w:rsid w:val="00E57182"/>
    <w:rsid w:val="00E60500"/>
    <w:rsid w:val="00E649E1"/>
    <w:rsid w:val="00E65F61"/>
    <w:rsid w:val="00E66D6D"/>
    <w:rsid w:val="00E84FE6"/>
    <w:rsid w:val="00E859AF"/>
    <w:rsid w:val="00E86CB9"/>
    <w:rsid w:val="00E879E2"/>
    <w:rsid w:val="00E91B74"/>
    <w:rsid w:val="00E92BE9"/>
    <w:rsid w:val="00E93BD5"/>
    <w:rsid w:val="00E95C14"/>
    <w:rsid w:val="00E9696A"/>
    <w:rsid w:val="00EA1F98"/>
    <w:rsid w:val="00EA24C1"/>
    <w:rsid w:val="00EA38F6"/>
    <w:rsid w:val="00EA3FC6"/>
    <w:rsid w:val="00EB05E9"/>
    <w:rsid w:val="00EB135A"/>
    <w:rsid w:val="00EB1A1A"/>
    <w:rsid w:val="00EB6E5B"/>
    <w:rsid w:val="00EB7123"/>
    <w:rsid w:val="00EC015C"/>
    <w:rsid w:val="00EC100A"/>
    <w:rsid w:val="00EC5935"/>
    <w:rsid w:val="00EC5A0D"/>
    <w:rsid w:val="00EC7A99"/>
    <w:rsid w:val="00ED198C"/>
    <w:rsid w:val="00ED1E89"/>
    <w:rsid w:val="00ED34F5"/>
    <w:rsid w:val="00ED3BA9"/>
    <w:rsid w:val="00ED7664"/>
    <w:rsid w:val="00EE0921"/>
    <w:rsid w:val="00EE38A1"/>
    <w:rsid w:val="00EE3B18"/>
    <w:rsid w:val="00EE4CD6"/>
    <w:rsid w:val="00EE5B3A"/>
    <w:rsid w:val="00EE6118"/>
    <w:rsid w:val="00EE794B"/>
    <w:rsid w:val="00EF13BE"/>
    <w:rsid w:val="00EF1E6F"/>
    <w:rsid w:val="00F02D28"/>
    <w:rsid w:val="00F05524"/>
    <w:rsid w:val="00F05BCC"/>
    <w:rsid w:val="00F05F6E"/>
    <w:rsid w:val="00F06263"/>
    <w:rsid w:val="00F10C6B"/>
    <w:rsid w:val="00F1354D"/>
    <w:rsid w:val="00F14286"/>
    <w:rsid w:val="00F17519"/>
    <w:rsid w:val="00F21928"/>
    <w:rsid w:val="00F23010"/>
    <w:rsid w:val="00F260A9"/>
    <w:rsid w:val="00F26350"/>
    <w:rsid w:val="00F2689A"/>
    <w:rsid w:val="00F27AB1"/>
    <w:rsid w:val="00F30FEA"/>
    <w:rsid w:val="00F32C43"/>
    <w:rsid w:val="00F337F5"/>
    <w:rsid w:val="00F3695F"/>
    <w:rsid w:val="00F3760C"/>
    <w:rsid w:val="00F401CD"/>
    <w:rsid w:val="00F43EEE"/>
    <w:rsid w:val="00F45963"/>
    <w:rsid w:val="00F470EE"/>
    <w:rsid w:val="00F47E3C"/>
    <w:rsid w:val="00F5095F"/>
    <w:rsid w:val="00F52BD7"/>
    <w:rsid w:val="00F532B8"/>
    <w:rsid w:val="00F552A9"/>
    <w:rsid w:val="00F71AA8"/>
    <w:rsid w:val="00F76107"/>
    <w:rsid w:val="00F82AAF"/>
    <w:rsid w:val="00F84F51"/>
    <w:rsid w:val="00F867EA"/>
    <w:rsid w:val="00F9256E"/>
    <w:rsid w:val="00F96736"/>
    <w:rsid w:val="00F978CA"/>
    <w:rsid w:val="00F97D7D"/>
    <w:rsid w:val="00FA15E4"/>
    <w:rsid w:val="00FA263E"/>
    <w:rsid w:val="00FA4562"/>
    <w:rsid w:val="00FB028F"/>
    <w:rsid w:val="00FB10DF"/>
    <w:rsid w:val="00FB4497"/>
    <w:rsid w:val="00FB524D"/>
    <w:rsid w:val="00FC47C1"/>
    <w:rsid w:val="00FD0229"/>
    <w:rsid w:val="00FD3094"/>
    <w:rsid w:val="00FD618F"/>
    <w:rsid w:val="00FD6E6F"/>
    <w:rsid w:val="00FD758B"/>
    <w:rsid w:val="00FE19A7"/>
    <w:rsid w:val="00FE5857"/>
    <w:rsid w:val="00FE5BC8"/>
    <w:rsid w:val="00FE7C83"/>
    <w:rsid w:val="00FF4C54"/>
    <w:rsid w:val="00FF632C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E18E9"/>
  <w15:chartTrackingRefBased/>
  <w15:docId w15:val="{3F5FED0A-29E5-4914-AEAF-D88D11E4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281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D2028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20281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Maria\Desktop\DocumentoRecebidos\8.%20Relat&#243;rio%20de%20Atividades%20-%20Pessoa%20F&#237;sic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8. Relatório de Atividades - Pessoa Física.dotx</Template>
  <TotalTime>263</TotalTime>
  <Pages>1</Pages>
  <Words>321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</dc:creator>
  <cp:keywords/>
  <dc:description/>
  <cp:lastModifiedBy>Ytalo Ribeiro</cp:lastModifiedBy>
  <cp:revision>34</cp:revision>
  <dcterms:created xsi:type="dcterms:W3CDTF">2020-06-25T18:20:00Z</dcterms:created>
  <dcterms:modified xsi:type="dcterms:W3CDTF">2021-05-04T13:54:00Z</dcterms:modified>
</cp:coreProperties>
</file>