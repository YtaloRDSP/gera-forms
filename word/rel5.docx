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83863C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530D73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50821B5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04690C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64EEE0C1" w:rsidR="007F1837" w:rsidRPr="006B44D3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44D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79C0B5AF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7106EE69" w14:textId="31F52B74" w:rsidR="00746765" w:rsidRDefault="00746765" w:rsidP="00B9187A">
            <w:pPr>
              <w:pStyle w:val="Rodap"/>
              <w:jc w:val="center"/>
              <w:rPr>
                <w:i/>
              </w:rPr>
            </w:pPr>
          </w:p>
          <w:p w14:paraId="2590DDFB" w14:textId="41A09BAF" w:rsidR="00746765" w:rsidRDefault="00746765" w:rsidP="00B9187A">
            <w:pPr>
              <w:pStyle w:val="Rodap"/>
              <w:jc w:val="center"/>
              <w:rPr>
                <w:i/>
              </w:rPr>
            </w:pPr>
          </w:p>
          <w:p w14:paraId="01B3B961" w14:textId="77777777" w:rsidR="00746765" w:rsidRDefault="00746765" w:rsidP="00746765">
            <w:pPr>
              <w:pStyle w:val="Rodap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63C2E041" w:rsidR="00325F4A" w:rsidRPr="00FF4C54" w:rsidRDefault="00746765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4A780766" w:rsidR="00325F4A" w:rsidRPr="00746765" w:rsidRDefault="00746765" w:rsidP="00746765">
            <w:pPr>
              <w:pStyle w:val="Rodap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D1F99A" wp14:editId="117B83B2">
                  <wp:simplePos x="0" y="0"/>
                  <wp:positionH relativeFrom="margin">
                    <wp:posOffset>618490</wp:posOffset>
                  </wp:positionH>
                  <wp:positionV relativeFrom="paragraph">
                    <wp:posOffset>689610</wp:posOffset>
                  </wp:positionV>
                  <wp:extent cx="1228725" cy="676275"/>
                  <wp:effectExtent l="0" t="0" r="9525" b="9525"/>
                  <wp:wrapTopAndBottom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25F4A">
              <w:t>Declaro que o executor atuou sob minha orientação e, portanto, ratifico a execução das atividades, conforme descrito neste documento.</w:t>
            </w: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54CB87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lastRenderedPageBreak/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243AD2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43AD2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43AD2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8"/>
      <w:footerReference w:type="default" r:id="rId9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D2977" w14:textId="77777777" w:rsidR="00E160D0" w:rsidRDefault="00E160D0" w:rsidP="00D507B3">
      <w:pPr>
        <w:spacing w:after="0" w:line="240" w:lineRule="auto"/>
      </w:pPr>
      <w:r>
        <w:separator/>
      </w:r>
    </w:p>
  </w:endnote>
  <w:endnote w:type="continuationSeparator" w:id="0">
    <w:p w14:paraId="6F9DADC5" w14:textId="77777777" w:rsidR="00E160D0" w:rsidRDefault="00E160D0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CF08" w14:textId="77777777" w:rsidR="00E160D0" w:rsidRDefault="00E160D0" w:rsidP="00D507B3">
      <w:pPr>
        <w:spacing w:after="0" w:line="240" w:lineRule="auto"/>
      </w:pPr>
      <w:r>
        <w:separator/>
      </w:r>
    </w:p>
  </w:footnote>
  <w:footnote w:type="continuationSeparator" w:id="0">
    <w:p w14:paraId="4C511B19" w14:textId="77777777" w:rsidR="00E160D0" w:rsidRDefault="00E160D0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4690C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5C9E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AD2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0D73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44D3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46765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351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0F68"/>
    <w:rsid w:val="008B1BF2"/>
    <w:rsid w:val="008B271B"/>
    <w:rsid w:val="008B54BD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160D0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2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34</cp:revision>
  <dcterms:created xsi:type="dcterms:W3CDTF">2020-06-25T18:20:00Z</dcterms:created>
  <dcterms:modified xsi:type="dcterms:W3CDTF">2021-05-19T17:26:00Z</dcterms:modified>
</cp:coreProperties>
</file>