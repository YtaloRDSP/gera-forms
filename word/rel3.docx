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61CB474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ou Contrato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</w:t>
            </w:r>
            <w:proofErr w:type="gramStart"/>
            <w:r w:rsidR="007F1837">
              <w:rPr>
                <w:sz w:val="20"/>
                <w:szCs w:val="20"/>
              </w:rPr>
              <w:t xml:space="preserve">(  </w:t>
            </w:r>
            <w:proofErr w:type="gramEnd"/>
            <w:r w:rsidR="007F1837">
              <w:rPr>
                <w:sz w:val="20"/>
                <w:szCs w:val="20"/>
              </w:rPr>
              <w:t xml:space="preserve">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48E16A4F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  <w:r w:rsidR="000A1DB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A1DB5" w:rsidRPr="000403A5">
              <w:rPr>
                <w:rFonts w:asciiTheme="minorHAnsi" w:hAnsiTheme="minorHAnsi" w:cstheme="minorHAnsi"/>
                <w:sz w:val="20"/>
                <w:szCs w:val="20"/>
              </w:rPr>
              <w:t>23/02/2021 a 23/02/2022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</w:t>
            </w:r>
            <w:proofErr w:type="gramStart"/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(  )</w:t>
            </w:r>
            <w:proofErr w:type="gramEnd"/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cpf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proofErr w:type="gram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rg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proofErr w:type="gramEnd"/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proofErr w:type="gram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email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5FEB889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0C0C76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fun</w:t>
            </w:r>
            <w:r w:rsidR="000C0C76" w:rsidRPr="000C0C76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ca</w:t>
            </w:r>
            <w:r w:rsidR="006357AF" w:rsidRPr="000C0C76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o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58897E63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E16C47">
              <w:rPr>
                <w:rFonts w:asciiTheme="minorHAnsi" w:hAnsiTheme="minorHAnsi" w:cstheme="minorHAnsi"/>
                <w:sz w:val="20"/>
                <w:szCs w:val="20"/>
              </w:rPr>
              <w:t>{contrato}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proc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105A4C85" w:rsidR="007F1837" w:rsidRPr="007F1837" w:rsidRDefault="007F1837" w:rsidP="00934FD4">
            <w:pPr>
              <w:spacing w:after="0" w:line="240" w:lineRule="auto"/>
              <w:ind w:left="-677" w:firstLine="67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7028D">
              <w:rPr>
                <w:rFonts w:asciiTheme="minorHAnsi" w:hAnsiTheme="minorHAnsi" w:cstheme="minorHAnsi"/>
                <w:sz w:val="20"/>
                <w:szCs w:val="20"/>
              </w:rPr>
              <w:t>{meta}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766"/>
        <w:gridCol w:w="139"/>
        <w:gridCol w:w="5827"/>
        <w:gridCol w:w="1276"/>
      </w:tblGrid>
      <w:tr w:rsidR="002C22BC" w:rsidRPr="00C561CD" w14:paraId="21346C2E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613FA0" w:rsidRPr="006E6411" w14:paraId="21E72653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7812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0FA0" w14:textId="77777777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32BD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613FA0" w:rsidRPr="00C561CD" w14:paraId="1632FCAB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F154" w14:textId="77777777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1}{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FFAD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79B9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7AEF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0069D4DA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FAEB" w14:textId="1EB41BE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FB7D" w14:textId="3B933E61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B663" w14:textId="4084080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613FA0" w:rsidRPr="00C561CD" w14:paraId="5B192AF8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5D59" w14:textId="193830F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2}{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1B57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B224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D119A" w14:textId="6CF5211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6A457E71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7567" w14:textId="0FE5D59F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A35E" w14:textId="7A19E6CF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3AC5" w14:textId="30058C9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613FA0" w:rsidRPr="00C561CD" w14:paraId="711FCC01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9DF4" w14:textId="72D6B0B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3}{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5882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35EA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1ECE" w14:textId="01FBDF64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Cumpriu com a Carga Horária: </w:t>
            </w:r>
            <w:proofErr w:type="gramStart"/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proofErr w:type="gramEnd"/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68CB00ED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4EEF75FD" w14:textId="538E4858" w:rsidR="00E51B81" w:rsidRDefault="00E51B81" w:rsidP="00B9187A">
            <w:pPr>
              <w:pStyle w:val="Rodap"/>
              <w:jc w:val="center"/>
              <w:rPr>
                <w:i/>
              </w:rPr>
            </w:pPr>
          </w:p>
          <w:p w14:paraId="147A4538" w14:textId="31BE2260" w:rsidR="00E51B81" w:rsidRDefault="00E51B81" w:rsidP="00B9187A">
            <w:pPr>
              <w:pStyle w:val="Rodap"/>
              <w:jc w:val="center"/>
              <w:rPr>
                <w:i/>
              </w:rPr>
            </w:pPr>
          </w:p>
          <w:p w14:paraId="403B2644" w14:textId="77777777" w:rsidR="00E51B81" w:rsidRDefault="00E51B81" w:rsidP="00E51B81">
            <w:pPr>
              <w:pStyle w:val="Rodap"/>
              <w:rPr>
                <w:i/>
              </w:rPr>
            </w:pPr>
          </w:p>
          <w:p w14:paraId="0BA32B5C" w14:textId="77777777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79C03160" w:rsidR="00325F4A" w:rsidRPr="00FF4C54" w:rsidRDefault="00070597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Assinatura do Bolsista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1858BD9" w14:textId="451C5454" w:rsidR="00325F4A" w:rsidRDefault="00325F4A" w:rsidP="00070597">
            <w:pPr>
              <w:pStyle w:val="Rodap"/>
              <w:jc w:val="both"/>
            </w:pPr>
            <w:r>
              <w:t>Declaro que o executor atuou sob minha orientação e, portanto, ratifico a execução das atividades, conforme descrito neste documento.</w:t>
            </w:r>
          </w:p>
          <w:p w14:paraId="6ADBEE5C" w14:textId="668DC8E5" w:rsidR="004924D1" w:rsidRDefault="004924D1" w:rsidP="00070597">
            <w:pPr>
              <w:pStyle w:val="Rodap"/>
              <w:jc w:val="both"/>
            </w:pPr>
          </w:p>
          <w:p w14:paraId="6860F040" w14:textId="69EDB924" w:rsidR="004924D1" w:rsidRDefault="004924D1" w:rsidP="00070597">
            <w:pPr>
              <w:pStyle w:val="Rodap"/>
              <w:jc w:val="both"/>
            </w:pPr>
          </w:p>
          <w:p w14:paraId="5FE47783" w14:textId="5AC9C9D5" w:rsidR="004924D1" w:rsidRDefault="004924D1" w:rsidP="00070597">
            <w:pPr>
              <w:pStyle w:val="Rodap"/>
              <w:jc w:val="both"/>
            </w:pPr>
          </w:p>
          <w:p w14:paraId="0A50EA24" w14:textId="77777777" w:rsidR="004924D1" w:rsidRPr="00070597" w:rsidRDefault="004924D1" w:rsidP="00070597">
            <w:pPr>
              <w:pStyle w:val="Rodap"/>
              <w:jc w:val="both"/>
            </w:pP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5F7B82BF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lastRenderedPageBreak/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="00BB716E">
        <w:rPr>
          <w:rFonts w:asciiTheme="minorHAnsi" w:hAnsiTheme="minorHAnsi" w:cstheme="minorHAnsi"/>
          <w:sz w:val="20"/>
          <w:szCs w:val="20"/>
        </w:rPr>
        <w:t>{</w:t>
      </w:r>
      <w:proofErr w:type="spellStart"/>
      <w:r w:rsidR="00BB716E">
        <w:rPr>
          <w:rFonts w:asciiTheme="minorHAnsi" w:hAnsiTheme="minorHAnsi" w:cstheme="minorHAnsi"/>
          <w:sz w:val="20"/>
          <w:szCs w:val="20"/>
        </w:rPr>
        <w:t>mes</w:t>
      </w:r>
      <w:proofErr w:type="spellEnd"/>
      <w:r w:rsidR="00BB716E">
        <w:rPr>
          <w:rFonts w:asciiTheme="minorHAnsi" w:hAnsiTheme="minorHAnsi" w:cstheme="minorHAnsi"/>
          <w:sz w:val="20"/>
          <w:szCs w:val="20"/>
        </w:rPr>
        <w:t>}</w:t>
      </w:r>
      <w:r w:rsidR="002C22BC">
        <w:rPr>
          <w:rFonts w:asciiTheme="minorHAnsi" w:hAnsiTheme="minorHAnsi" w:cstheme="minorHAnsi"/>
          <w:sz w:val="20"/>
          <w:szCs w:val="20"/>
        </w:rPr>
        <w:t xml:space="preserve">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7"/>
      <w:footerReference w:type="default" r:id="rId8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F46C1" w14:textId="77777777" w:rsidR="00E251A6" w:rsidRDefault="00E251A6" w:rsidP="00D507B3">
      <w:pPr>
        <w:spacing w:after="0" w:line="240" w:lineRule="auto"/>
      </w:pPr>
      <w:r>
        <w:separator/>
      </w:r>
    </w:p>
  </w:endnote>
  <w:endnote w:type="continuationSeparator" w:id="0">
    <w:p w14:paraId="1EE37333" w14:textId="77777777" w:rsidR="00E251A6" w:rsidRDefault="00E251A6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43723" w14:textId="77777777" w:rsidR="00E251A6" w:rsidRDefault="00E251A6" w:rsidP="00D507B3">
      <w:pPr>
        <w:spacing w:after="0" w:line="240" w:lineRule="auto"/>
      </w:pPr>
      <w:r>
        <w:separator/>
      </w:r>
    </w:p>
  </w:footnote>
  <w:footnote w:type="continuationSeparator" w:id="0">
    <w:p w14:paraId="346D6BEA" w14:textId="77777777" w:rsidR="00E251A6" w:rsidRDefault="00E251A6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4058"/>
    <w:rsid w:val="00052823"/>
    <w:rsid w:val="00052AC4"/>
    <w:rsid w:val="000569C3"/>
    <w:rsid w:val="000569D3"/>
    <w:rsid w:val="0006542B"/>
    <w:rsid w:val="00070597"/>
    <w:rsid w:val="00075026"/>
    <w:rsid w:val="00083B44"/>
    <w:rsid w:val="0009278A"/>
    <w:rsid w:val="000960C5"/>
    <w:rsid w:val="00097F2F"/>
    <w:rsid w:val="000A1DB5"/>
    <w:rsid w:val="000A5769"/>
    <w:rsid w:val="000B3650"/>
    <w:rsid w:val="000B3F18"/>
    <w:rsid w:val="000C03F5"/>
    <w:rsid w:val="000C0C76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423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350"/>
    <w:rsid w:val="00295B13"/>
    <w:rsid w:val="002A0B45"/>
    <w:rsid w:val="002A234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3D29"/>
    <w:rsid w:val="003A4820"/>
    <w:rsid w:val="003A4DBE"/>
    <w:rsid w:val="003A66C0"/>
    <w:rsid w:val="003B00C7"/>
    <w:rsid w:val="003B0957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5ED2"/>
    <w:rsid w:val="004370AB"/>
    <w:rsid w:val="00440A89"/>
    <w:rsid w:val="004446F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24D1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92620"/>
    <w:rsid w:val="00592D0D"/>
    <w:rsid w:val="00595B36"/>
    <w:rsid w:val="005A22B2"/>
    <w:rsid w:val="005A25AD"/>
    <w:rsid w:val="005B5B23"/>
    <w:rsid w:val="005B5D6E"/>
    <w:rsid w:val="005C4FB6"/>
    <w:rsid w:val="005C672B"/>
    <w:rsid w:val="005C6F68"/>
    <w:rsid w:val="005C774C"/>
    <w:rsid w:val="005C7EDB"/>
    <w:rsid w:val="005D215A"/>
    <w:rsid w:val="005D2D0C"/>
    <w:rsid w:val="005D3828"/>
    <w:rsid w:val="005E3BDF"/>
    <w:rsid w:val="005E4431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13FA0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E02"/>
    <w:rsid w:val="0079577B"/>
    <w:rsid w:val="00796EE2"/>
    <w:rsid w:val="00797887"/>
    <w:rsid w:val="007A096E"/>
    <w:rsid w:val="007A10AF"/>
    <w:rsid w:val="007A1231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E532E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114C"/>
    <w:rsid w:val="00803A95"/>
    <w:rsid w:val="008158BA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BD2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3515"/>
    <w:rsid w:val="00925E26"/>
    <w:rsid w:val="009267E9"/>
    <w:rsid w:val="00930299"/>
    <w:rsid w:val="0093069D"/>
    <w:rsid w:val="0093117A"/>
    <w:rsid w:val="00934FD4"/>
    <w:rsid w:val="00946354"/>
    <w:rsid w:val="00951922"/>
    <w:rsid w:val="00955622"/>
    <w:rsid w:val="0096378B"/>
    <w:rsid w:val="00965075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63668"/>
    <w:rsid w:val="00A63748"/>
    <w:rsid w:val="00A649F5"/>
    <w:rsid w:val="00A70087"/>
    <w:rsid w:val="00A7028D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16E"/>
    <w:rsid w:val="00BB7ECB"/>
    <w:rsid w:val="00BC0AA1"/>
    <w:rsid w:val="00BC28BF"/>
    <w:rsid w:val="00BC2A4F"/>
    <w:rsid w:val="00BC2B73"/>
    <w:rsid w:val="00BC341A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4E3"/>
    <w:rsid w:val="00E07DB0"/>
    <w:rsid w:val="00E10ABB"/>
    <w:rsid w:val="00E11FF7"/>
    <w:rsid w:val="00E13ACB"/>
    <w:rsid w:val="00E14623"/>
    <w:rsid w:val="00E146DF"/>
    <w:rsid w:val="00E16C47"/>
    <w:rsid w:val="00E2196C"/>
    <w:rsid w:val="00E21BA0"/>
    <w:rsid w:val="00E21D03"/>
    <w:rsid w:val="00E251A6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1B81"/>
    <w:rsid w:val="00E57182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262</TotalTime>
  <Pages>2</Pages>
  <Words>318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38</cp:revision>
  <dcterms:created xsi:type="dcterms:W3CDTF">2020-06-25T18:20:00Z</dcterms:created>
  <dcterms:modified xsi:type="dcterms:W3CDTF">2021-05-19T19:27:00Z</dcterms:modified>
</cp:coreProperties>
</file>