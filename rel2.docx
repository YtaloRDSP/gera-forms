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05B6494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94495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94495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D17412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151/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584AD713" w:rsidR="007F1837" w:rsidRPr="00D378FD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378FD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FE7584" w:rsidRPr="006E6411" w14:paraId="35F2A5EB" w14:textId="77777777" w:rsidTr="00FE7584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9745" w14:textId="77777777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0265" w14:textId="77777777" w:rsidR="00FE7584" w:rsidRPr="006E6411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8561" w14:textId="77777777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FE7584" w:rsidRPr="00C561CD" w14:paraId="1163F65B" w14:textId="77777777" w:rsidTr="00FE7584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3ED61" w14:textId="77777777" w:rsidR="00FE7584" w:rsidRPr="000C4697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873E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29AA" w14:textId="77777777" w:rsidR="00FE7584" w:rsidRPr="00C561CD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5E49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FE7584" w:rsidRPr="006E6411" w14:paraId="38284DBD" w14:textId="77777777" w:rsidTr="00FE7584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DD9F" w14:textId="439501CF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DB53" w14:textId="50655FB0" w:rsidR="00FE7584" w:rsidRPr="006E6411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F2B1" w14:textId="24D6F63B" w:rsidR="00FE7584" w:rsidRPr="006E6411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FE7584" w:rsidRPr="00C561CD" w14:paraId="7B05FDBB" w14:textId="77777777" w:rsidTr="00FE7584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B128A" w14:textId="6533D302" w:rsidR="00FE7584" w:rsidRPr="000C4697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331E4" w14:textId="77777777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D81C" w14:textId="77777777" w:rsidR="00FE7584" w:rsidRPr="00C561CD" w:rsidRDefault="00FE7584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93AC" w14:textId="0A5DCA52" w:rsidR="00FE7584" w:rsidRPr="00C561CD" w:rsidRDefault="00FE7584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65B1005C" w:rsidR="00325F4A" w:rsidRPr="00A96F9E" w:rsidRDefault="00325F4A" w:rsidP="00B9187A">
            <w:pPr>
              <w:pStyle w:val="Rodap"/>
              <w:jc w:val="both"/>
            </w:pPr>
            <w:r>
              <w:t xml:space="preserve"> 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2883E9F8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8B5A57">
        <w:rPr>
          <w:rFonts w:asciiTheme="minorHAnsi" w:hAnsiTheme="minorHAnsi" w:cstheme="minorHAnsi"/>
          <w:sz w:val="20"/>
          <w:szCs w:val="20"/>
        </w:rPr>
        <w:t>{mes}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1C3F0" w14:textId="77777777" w:rsidR="00943979" w:rsidRDefault="00943979" w:rsidP="00D507B3">
      <w:pPr>
        <w:spacing w:after="0" w:line="240" w:lineRule="auto"/>
      </w:pPr>
      <w:r>
        <w:separator/>
      </w:r>
    </w:p>
  </w:endnote>
  <w:endnote w:type="continuationSeparator" w:id="0">
    <w:p w14:paraId="75A8BAB4" w14:textId="77777777" w:rsidR="00943979" w:rsidRDefault="00943979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D8421" w14:textId="77777777" w:rsidR="00943979" w:rsidRDefault="00943979" w:rsidP="00D507B3">
      <w:pPr>
        <w:spacing w:after="0" w:line="240" w:lineRule="auto"/>
      </w:pPr>
      <w:r>
        <w:separator/>
      </w:r>
    </w:p>
  </w:footnote>
  <w:footnote w:type="continuationSeparator" w:id="0">
    <w:p w14:paraId="0B249B42" w14:textId="77777777" w:rsidR="00943979" w:rsidRDefault="00943979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4468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2F1A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81D32"/>
    <w:rsid w:val="00592620"/>
    <w:rsid w:val="00592D0D"/>
    <w:rsid w:val="00595B36"/>
    <w:rsid w:val="005A22B2"/>
    <w:rsid w:val="005A25AD"/>
    <w:rsid w:val="005B5B23"/>
    <w:rsid w:val="005B5D6E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B7E1D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41C9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5388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B5A57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3979"/>
    <w:rsid w:val="0094495F"/>
    <w:rsid w:val="00946354"/>
    <w:rsid w:val="00951922"/>
    <w:rsid w:val="00955622"/>
    <w:rsid w:val="0096378B"/>
    <w:rsid w:val="00965075"/>
    <w:rsid w:val="00966F0B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378FD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57897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584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418</TotalTime>
  <Pages>1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35</cp:revision>
  <dcterms:created xsi:type="dcterms:W3CDTF">2020-06-25T18:20:00Z</dcterms:created>
  <dcterms:modified xsi:type="dcterms:W3CDTF">2021-05-04T13:54:00Z</dcterms:modified>
</cp:coreProperties>
</file>